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D71" w:rsidRPr="001A16F3" w:rsidRDefault="00E44D71" w:rsidP="001A16F3">
      <w:bookmarkStart w:id="0" w:name="_GoBack"/>
      <w:bookmarkEnd w:id="0"/>
    </w:p>
    <w:sectPr w:rsidR="00E44D71" w:rsidRPr="001A1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B3530"/>
    <w:multiLevelType w:val="hybridMultilevel"/>
    <w:tmpl w:val="5B949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AB8"/>
    <w:rsid w:val="001A16F3"/>
    <w:rsid w:val="00422460"/>
    <w:rsid w:val="005C1AB8"/>
    <w:rsid w:val="005C1C7F"/>
    <w:rsid w:val="00625DE9"/>
    <w:rsid w:val="00937E41"/>
    <w:rsid w:val="00CA15D1"/>
    <w:rsid w:val="00E44D71"/>
    <w:rsid w:val="00FA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4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4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329261D3.dotm</Template>
  <TotalTime>1359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 Housing Group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4</cp:revision>
  <dcterms:created xsi:type="dcterms:W3CDTF">2012-02-07T13:21:00Z</dcterms:created>
  <dcterms:modified xsi:type="dcterms:W3CDTF">2012-03-09T15:52:00Z</dcterms:modified>
</cp:coreProperties>
</file>