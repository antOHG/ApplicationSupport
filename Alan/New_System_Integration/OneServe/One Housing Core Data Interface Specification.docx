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E50EEF" w14:textId="27FD6E3C" w:rsidR="005A6F1E" w:rsidRDefault="00443FFE">
      <w:pPr>
        <w:pStyle w:val="Normal1"/>
        <w:widowControl w:val="0"/>
        <w:jc w:val="center"/>
      </w:pPr>
      <w:r>
        <w:rPr>
          <w:b/>
          <w:sz w:val="36"/>
          <w:u w:val="single"/>
        </w:rPr>
        <w:t>One Housing Core Data</w:t>
      </w:r>
    </w:p>
    <w:p w14:paraId="377AD246" w14:textId="77777777" w:rsidR="005A6F1E" w:rsidRDefault="003B4E12">
      <w:pPr>
        <w:pStyle w:val="Normal1"/>
        <w:widowControl w:val="0"/>
        <w:jc w:val="center"/>
      </w:pPr>
      <w:r>
        <w:rPr>
          <w:b/>
          <w:sz w:val="36"/>
          <w:u w:val="single"/>
        </w:rPr>
        <w:t>Interfaces</w:t>
      </w:r>
    </w:p>
    <w:p w14:paraId="7DE18D09" w14:textId="77777777" w:rsidR="005A6F1E" w:rsidRDefault="003B4E12">
      <w:pPr>
        <w:pStyle w:val="Normal1"/>
        <w:widowControl w:val="0"/>
        <w:jc w:val="center"/>
      </w:pPr>
      <w:r>
        <w:rPr>
          <w:b/>
          <w:sz w:val="36"/>
          <w:u w:val="single"/>
        </w:rPr>
        <w:t>Technical Specification</w:t>
      </w:r>
    </w:p>
    <w:p w14:paraId="50EC88A8" w14:textId="77777777" w:rsidR="005A6F1E" w:rsidRDefault="005A6F1E">
      <w:pPr>
        <w:pStyle w:val="Normal1"/>
        <w:widowControl w:val="0"/>
        <w:jc w:val="center"/>
      </w:pPr>
    </w:p>
    <w:p w14:paraId="1D436E93" w14:textId="77777777" w:rsidR="005A6F1E" w:rsidRDefault="005A6F1E">
      <w:pPr>
        <w:pStyle w:val="Normal1"/>
        <w:widowControl w:val="0"/>
      </w:pPr>
    </w:p>
    <w:p w14:paraId="3EF5B334" w14:textId="77777777" w:rsidR="005A6F1E" w:rsidRDefault="005A6F1E">
      <w:pPr>
        <w:pStyle w:val="Normal1"/>
        <w:widowControl w:val="0"/>
      </w:pPr>
    </w:p>
    <w:p w14:paraId="72E89566" w14:textId="77777777"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0" w:name="h.qk7j7y4ncgox" w:colFirst="0" w:colLast="0"/>
      <w:bookmarkStart w:id="1" w:name="_Toc400088346"/>
      <w:bookmarkEnd w:id="0"/>
      <w:r>
        <w:t>Document History</w:t>
      </w:r>
      <w:bookmarkEnd w:id="1"/>
    </w:p>
    <w:p w14:paraId="5FB85D25" w14:textId="77777777" w:rsidR="005A6F1E" w:rsidRDefault="005A6F1E">
      <w:pPr>
        <w:pStyle w:val="Normal1"/>
        <w:widowControl w:val="0"/>
      </w:pPr>
    </w:p>
    <w:tbl>
      <w:tblPr>
        <w:tblStyle w:val="a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8160"/>
      </w:tblGrid>
      <w:tr w:rsidR="005A6F1E" w14:paraId="33060B68" w14:textId="77777777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2E48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Author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51D4" w14:textId="57CF49B9" w:rsidR="005A6F1E" w:rsidRDefault="00443FFE">
            <w:pPr>
              <w:pStyle w:val="Normal1"/>
              <w:widowControl w:val="0"/>
            </w:pPr>
            <w:r>
              <w:t>Mark Perryman</w:t>
            </w:r>
          </w:p>
        </w:tc>
      </w:tr>
      <w:tr w:rsidR="005A6F1E" w14:paraId="0445ADAA" w14:textId="77777777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6303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Version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0F7A" w14:textId="77777777" w:rsidR="005A6F1E" w:rsidRDefault="003B4E12">
            <w:pPr>
              <w:pStyle w:val="Normal1"/>
              <w:widowControl w:val="0"/>
            </w:pPr>
            <w:r>
              <w:t>1.0</w:t>
            </w:r>
          </w:p>
        </w:tc>
      </w:tr>
      <w:tr w:rsidR="005A6F1E" w14:paraId="5B569FB5" w14:textId="77777777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0D48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Date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3151" w14:textId="0F7C250D" w:rsidR="005A6F1E" w:rsidRDefault="00443FFE">
            <w:pPr>
              <w:pStyle w:val="Normal1"/>
              <w:widowControl w:val="0"/>
            </w:pPr>
            <w:r>
              <w:t>1</w:t>
            </w:r>
            <w:r w:rsidRPr="00443FFE">
              <w:rPr>
                <w:vertAlign w:val="superscript"/>
              </w:rPr>
              <w:t>st</w:t>
            </w:r>
            <w:r>
              <w:t xml:space="preserve"> October 2014</w:t>
            </w:r>
          </w:p>
        </w:tc>
      </w:tr>
      <w:tr w:rsidR="005A6F1E" w14:paraId="25316D48" w14:textId="77777777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BC35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Distribution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1286" w14:textId="0A9EEAC4" w:rsidR="005A6F1E" w:rsidRDefault="003B4E12" w:rsidP="00443FFE">
            <w:pPr>
              <w:pStyle w:val="Normal1"/>
              <w:widowControl w:val="0"/>
            </w:pPr>
            <w:r>
              <w:t xml:space="preserve">All at Oneserve, </w:t>
            </w:r>
            <w:r w:rsidR="00443FFE">
              <w:t>Pete Knight (OH)</w:t>
            </w:r>
            <w:r w:rsidR="00FD1F2D">
              <w:t>, Roger Todd (OH)</w:t>
            </w:r>
          </w:p>
        </w:tc>
      </w:tr>
      <w:tr w:rsidR="005A6F1E" w14:paraId="59347FDB" w14:textId="77777777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2B62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Sign Off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52B2" w14:textId="693C4815" w:rsidR="005A6F1E" w:rsidRDefault="008B55F2" w:rsidP="00443FFE">
            <w:pPr>
              <w:pStyle w:val="Normal1"/>
              <w:widowControl w:val="0"/>
            </w:pPr>
            <w:r>
              <w:t>Mark Perryman</w:t>
            </w:r>
            <w:r w:rsidR="003B4E12">
              <w:t xml:space="preserve"> (Oneserve)</w:t>
            </w:r>
            <w:r w:rsidR="00443FFE">
              <w:t>, Vicky Balance (Oneserve), Roger Todd (OH)</w:t>
            </w:r>
            <w:r w:rsidR="003B4E12">
              <w:t xml:space="preserve">, </w:t>
            </w:r>
            <w:r w:rsidR="00443FFE">
              <w:t>Pete Knight (OH)</w:t>
            </w:r>
          </w:p>
        </w:tc>
      </w:tr>
    </w:tbl>
    <w:p w14:paraId="4E19E4E0" w14:textId="77777777" w:rsidR="005A6F1E" w:rsidRDefault="005A6F1E">
      <w:pPr>
        <w:pStyle w:val="Normal1"/>
        <w:widowControl w:val="0"/>
      </w:pPr>
    </w:p>
    <w:p w14:paraId="526E49EE" w14:textId="77777777" w:rsidR="005A6F1E" w:rsidRDefault="005A6F1E">
      <w:pPr>
        <w:pStyle w:val="Normal1"/>
        <w:widowControl w:val="0"/>
      </w:pPr>
    </w:p>
    <w:p w14:paraId="6C170028" w14:textId="77777777" w:rsidR="005A6F1E" w:rsidRDefault="005A6F1E">
      <w:pPr>
        <w:pStyle w:val="Normal1"/>
        <w:widowControl w:val="0"/>
      </w:pPr>
    </w:p>
    <w:p w14:paraId="496DF06C" w14:textId="77777777" w:rsidR="005A6F1E" w:rsidRDefault="003B4E12">
      <w:pPr>
        <w:pStyle w:val="Normal1"/>
      </w:pPr>
      <w:r>
        <w:br w:type="page"/>
      </w:r>
    </w:p>
    <w:p w14:paraId="19AD3CAC" w14:textId="77777777" w:rsidR="005A6F1E" w:rsidRDefault="005A6F1E">
      <w:pPr>
        <w:pStyle w:val="Normal1"/>
        <w:widowControl w:val="0"/>
      </w:pPr>
    </w:p>
    <w:p w14:paraId="25FD595E" w14:textId="77777777"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2" w:name="h.q2onka9qdkfh" w:colFirst="0" w:colLast="0"/>
      <w:bookmarkStart w:id="3" w:name="_Toc400088347"/>
      <w:bookmarkEnd w:id="2"/>
      <w:r>
        <w:t>Table of Contents</w:t>
      </w:r>
      <w:bookmarkEnd w:id="3"/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4"/>
          <w:lang w:val="en-GB"/>
        </w:rPr>
        <w:id w:val="158824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A3E8C" w14:textId="77777777" w:rsidR="00FD59C3" w:rsidRDefault="00FD59C3">
          <w:pPr>
            <w:pStyle w:val="TOCHeading"/>
          </w:pPr>
          <w:r>
            <w:t>Table of Contents</w:t>
          </w:r>
        </w:p>
        <w:p w14:paraId="6CF35107" w14:textId="77777777" w:rsidR="000A33F5" w:rsidRDefault="00FD59C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0A33F5">
            <w:rPr>
              <w:noProof/>
            </w:rPr>
            <w:t>Document History</w:t>
          </w:r>
          <w:r w:rsidR="000A33F5">
            <w:rPr>
              <w:noProof/>
            </w:rPr>
            <w:tab/>
          </w:r>
          <w:r w:rsidR="000A33F5">
            <w:rPr>
              <w:noProof/>
            </w:rPr>
            <w:fldChar w:fldCharType="begin"/>
          </w:r>
          <w:r w:rsidR="000A33F5">
            <w:rPr>
              <w:noProof/>
            </w:rPr>
            <w:instrText xml:space="preserve"> PAGEREF _Toc400088346 \h </w:instrText>
          </w:r>
          <w:r w:rsidR="000A33F5">
            <w:rPr>
              <w:noProof/>
            </w:rPr>
          </w:r>
          <w:r w:rsidR="000A33F5">
            <w:rPr>
              <w:noProof/>
            </w:rPr>
            <w:fldChar w:fldCharType="separate"/>
          </w:r>
          <w:r w:rsidR="000A33F5">
            <w:rPr>
              <w:noProof/>
            </w:rPr>
            <w:t>1</w:t>
          </w:r>
          <w:r w:rsidR="000A33F5">
            <w:rPr>
              <w:noProof/>
            </w:rPr>
            <w:fldChar w:fldCharType="end"/>
          </w:r>
        </w:p>
        <w:p w14:paraId="4D7862F7" w14:textId="77777777" w:rsidR="000A33F5" w:rsidRDefault="000A33F5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798D73" w14:textId="77777777" w:rsidR="000A33F5" w:rsidRDefault="000A33F5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List of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447F3" w14:textId="77777777" w:rsidR="000A33F5" w:rsidRDefault="000A33F5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SFTP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B90094" w14:textId="77777777" w:rsidR="000A33F5" w:rsidRDefault="000A33F5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OH-CORE-01: Property Import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581CA8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5052A3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Pre-defined Lists for Grouping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7F2FED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XML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5E627A" w14:textId="77777777" w:rsidR="000A33F5" w:rsidRDefault="000A33F5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OH-CORE-02: Tenant Import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CF4B1D3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256946A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XML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887927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Technical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49CB46C" w14:textId="77777777" w:rsidR="000A33F5" w:rsidRDefault="000A33F5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OH-CORE-03: Asbestos Import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AC25267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BDFF19D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XML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944F6B7" w14:textId="77777777" w:rsidR="000A33F5" w:rsidRDefault="000A33F5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Technical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_Toc400088361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9F9BA4D" w14:textId="77777777" w:rsidR="005A6F1E" w:rsidRDefault="00FD59C3" w:rsidP="00FD59C3">
          <w:r>
            <w:rPr>
              <w:rFonts w:asciiTheme="minorHAnsi" w:hAnsiTheme="minorHAnsi"/>
              <w:szCs w:val="22"/>
            </w:rPr>
            <w:fldChar w:fldCharType="end"/>
          </w:r>
        </w:p>
      </w:sdtContent>
    </w:sdt>
    <w:p w14:paraId="4C6CCED9" w14:textId="77777777" w:rsidR="005A6F1E" w:rsidRDefault="003B4E12">
      <w:pPr>
        <w:pStyle w:val="Normal1"/>
      </w:pPr>
      <w:r>
        <w:br w:type="page"/>
      </w:r>
    </w:p>
    <w:p w14:paraId="0548417D" w14:textId="77777777" w:rsidR="005A6F1E" w:rsidRDefault="005A6F1E">
      <w:pPr>
        <w:pStyle w:val="Normal1"/>
        <w:widowControl w:val="0"/>
      </w:pPr>
    </w:p>
    <w:p w14:paraId="4005060B" w14:textId="77777777" w:rsidR="005A6F1E" w:rsidRDefault="005A6F1E">
      <w:pPr>
        <w:pStyle w:val="Normal1"/>
        <w:widowControl w:val="0"/>
      </w:pPr>
    </w:p>
    <w:p w14:paraId="1BC59F3A" w14:textId="77777777" w:rsidR="005A6F1E" w:rsidRDefault="003B4E12">
      <w:pPr>
        <w:pStyle w:val="Normal1"/>
        <w:widowControl w:val="0"/>
      </w:pPr>
      <w:r>
        <w:rPr>
          <w:b/>
          <w:sz w:val="36"/>
        </w:rPr>
        <w:t>Overview</w:t>
      </w:r>
    </w:p>
    <w:p w14:paraId="077A35A3" w14:textId="77777777" w:rsidR="005A6F1E" w:rsidRDefault="005A6F1E">
      <w:pPr>
        <w:pStyle w:val="Normal1"/>
        <w:pBdr>
          <w:top w:val="single" w:sz="4" w:space="1" w:color="auto"/>
        </w:pBdr>
      </w:pPr>
    </w:p>
    <w:p w14:paraId="76685F37" w14:textId="77777777" w:rsidR="005A6F1E" w:rsidRDefault="005A6F1E">
      <w:pPr>
        <w:pStyle w:val="Normal1"/>
        <w:widowControl w:val="0"/>
      </w:pPr>
    </w:p>
    <w:p w14:paraId="1D19B93E" w14:textId="77777777" w:rsidR="005A6F1E" w:rsidRDefault="005A6F1E">
      <w:pPr>
        <w:pStyle w:val="Normal1"/>
        <w:widowControl w:val="0"/>
      </w:pPr>
    </w:p>
    <w:p w14:paraId="7EE44787" w14:textId="6A68FA63" w:rsidR="005A6F1E" w:rsidRDefault="003B4E12">
      <w:pPr>
        <w:pStyle w:val="Normal1"/>
        <w:widowControl w:val="0"/>
      </w:pPr>
      <w:r>
        <w:t>This document describes the technical specification for the</w:t>
      </w:r>
      <w:r w:rsidR="00576C2A">
        <w:t xml:space="preserve"> core data</w:t>
      </w:r>
      <w:r>
        <w:t xml:space="preserve"> interfaces between </w:t>
      </w:r>
      <w:r w:rsidR="00576C2A">
        <w:t>One Housing (Universal Housing and Integrator)</w:t>
      </w:r>
      <w:r>
        <w:t xml:space="preserve"> and </w:t>
      </w:r>
      <w:r w:rsidR="00576C2A">
        <w:t>One Housing’s</w:t>
      </w:r>
      <w:r>
        <w:t xml:space="preserve"> Oneserve.</w:t>
      </w:r>
    </w:p>
    <w:p w14:paraId="1698F53D" w14:textId="77777777" w:rsidR="005A6F1E" w:rsidRDefault="005A6F1E">
      <w:pPr>
        <w:pStyle w:val="Normal1"/>
        <w:widowControl w:val="0"/>
      </w:pPr>
    </w:p>
    <w:p w14:paraId="0504EDEB" w14:textId="1103CFF7" w:rsidR="005A6F1E" w:rsidRDefault="003B4E12">
      <w:pPr>
        <w:pStyle w:val="Normal1"/>
        <w:widowControl w:val="0"/>
      </w:pPr>
      <w:r>
        <w:t xml:space="preserve">All files will be </w:t>
      </w:r>
      <w:r w:rsidR="00576C2A">
        <w:t>XML format</w:t>
      </w:r>
      <w:r>
        <w:t>.</w:t>
      </w:r>
    </w:p>
    <w:p w14:paraId="29281229" w14:textId="77777777" w:rsidR="005A6F1E" w:rsidRDefault="005A6F1E">
      <w:pPr>
        <w:pStyle w:val="Normal1"/>
        <w:widowControl w:val="0"/>
      </w:pPr>
    </w:p>
    <w:p w14:paraId="014D74CF" w14:textId="77777777" w:rsidR="005A6F1E" w:rsidRDefault="003B4E12">
      <w:pPr>
        <w:pStyle w:val="Normal1"/>
        <w:widowControl w:val="0"/>
      </w:pPr>
      <w:r>
        <w:t>Files will be transferred over Secure FTP provided by Oneserve.</w:t>
      </w:r>
    </w:p>
    <w:p w14:paraId="1386C85F" w14:textId="77777777" w:rsidR="005A6F1E" w:rsidRDefault="005A6F1E">
      <w:pPr>
        <w:pStyle w:val="Normal1"/>
        <w:widowControl w:val="0"/>
      </w:pPr>
    </w:p>
    <w:p w14:paraId="34C1AD92" w14:textId="77777777" w:rsidR="005A6F1E" w:rsidRDefault="003B4E12">
      <w:pPr>
        <w:pStyle w:val="Normal1"/>
        <w:widowControl w:val="0"/>
      </w:pPr>
      <w:r>
        <w:t>Frequencies described in this document are suggested and may be changed as required.</w:t>
      </w:r>
    </w:p>
    <w:p w14:paraId="052C7CD7" w14:textId="77777777" w:rsidR="005A6F1E" w:rsidRDefault="005A6F1E">
      <w:pPr>
        <w:pStyle w:val="Normal1"/>
        <w:widowControl w:val="0"/>
      </w:pPr>
    </w:p>
    <w:p w14:paraId="16BE082E" w14:textId="535B51F1" w:rsidR="005A6F1E" w:rsidRDefault="003B4E12">
      <w:pPr>
        <w:pStyle w:val="Normal1"/>
        <w:widowControl w:val="0"/>
      </w:pPr>
      <w:r>
        <w:t xml:space="preserve">Any errors that occur on files coming into Oneserve will be logged and emailed to </w:t>
      </w:r>
      <w:r w:rsidR="00576C2A">
        <w:t>One Housing</w:t>
      </w:r>
      <w:r>
        <w:t xml:space="preserve"> staff to remedy.</w:t>
      </w:r>
    </w:p>
    <w:p w14:paraId="7BDC90A4" w14:textId="77777777" w:rsidR="005A6F1E" w:rsidRDefault="005A6F1E">
      <w:pPr>
        <w:pStyle w:val="Normal1"/>
        <w:widowControl w:val="0"/>
      </w:pPr>
    </w:p>
    <w:p w14:paraId="57A5DE6C" w14:textId="77777777"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4" w:name="h.t9k7nmxyes8d" w:colFirst="0" w:colLast="0"/>
      <w:bookmarkStart w:id="5" w:name="_Toc400088348"/>
      <w:bookmarkEnd w:id="4"/>
      <w:r>
        <w:t>List of Interfaces</w:t>
      </w:r>
      <w:bookmarkEnd w:id="5"/>
    </w:p>
    <w:p w14:paraId="1152BA9E" w14:textId="77777777" w:rsidR="005A6F1E" w:rsidRDefault="005A6F1E">
      <w:pPr>
        <w:pStyle w:val="Normal1"/>
        <w:pBdr>
          <w:top w:val="single" w:sz="4" w:space="1" w:color="auto"/>
        </w:pBdr>
      </w:pPr>
    </w:p>
    <w:p w14:paraId="2DCDE9A9" w14:textId="77777777" w:rsidR="005A6F1E" w:rsidRDefault="005A6F1E">
      <w:pPr>
        <w:pStyle w:val="Normal1"/>
        <w:widowControl w:val="0"/>
      </w:pPr>
    </w:p>
    <w:p w14:paraId="4F89BCF4" w14:textId="77777777" w:rsidR="005A6F1E" w:rsidRDefault="005A6F1E">
      <w:pPr>
        <w:pStyle w:val="Normal1"/>
        <w:widowControl w:val="0"/>
      </w:pPr>
    </w:p>
    <w:tbl>
      <w:tblPr>
        <w:tblStyle w:val="a0"/>
        <w:tblW w:w="10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2835"/>
        <w:gridCol w:w="2126"/>
        <w:gridCol w:w="1276"/>
        <w:gridCol w:w="1417"/>
        <w:gridCol w:w="1134"/>
      </w:tblGrid>
      <w:tr w:rsidR="00443FFE" w14:paraId="5953B04C" w14:textId="77777777" w:rsidTr="00443FFE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E32" w14:textId="77777777" w:rsidR="00443FFE" w:rsidRDefault="00443FFE">
            <w:pPr>
              <w:pStyle w:val="Normal1"/>
              <w:widowControl w:val="0"/>
            </w:pPr>
            <w:r>
              <w:rPr>
                <w:b/>
              </w:rPr>
              <w:t>#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7109" w14:textId="77777777" w:rsidR="00443FFE" w:rsidRDefault="00443FFE">
            <w:pPr>
              <w:pStyle w:val="Normal1"/>
              <w:widowControl w:val="0"/>
            </w:pPr>
            <w:r>
              <w:rPr>
                <w:b/>
              </w:rPr>
              <w:t>Interface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3D42" w14:textId="77777777" w:rsidR="00443FFE" w:rsidRDefault="00443FFE">
            <w:pPr>
              <w:pStyle w:val="Normal1"/>
              <w:widowControl w:val="0"/>
            </w:pPr>
            <w:r>
              <w:rPr>
                <w:b/>
              </w:rPr>
              <w:t>Source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08C2" w14:textId="77777777" w:rsidR="00443FFE" w:rsidRDefault="00443FFE">
            <w:pPr>
              <w:pStyle w:val="Normal1"/>
              <w:widowControl w:val="0"/>
            </w:pPr>
            <w:r>
              <w:rPr>
                <w:b/>
              </w:rPr>
              <w:t>Target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D703" w14:textId="77777777" w:rsidR="00443FFE" w:rsidRDefault="00443FFE">
            <w:pPr>
              <w:pStyle w:val="Normal1"/>
              <w:widowControl w:val="0"/>
            </w:pPr>
            <w:r>
              <w:rPr>
                <w:b/>
              </w:rPr>
              <w:t>File Format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F1AF" w14:textId="77777777" w:rsidR="00443FFE" w:rsidRDefault="00443FFE">
            <w:pPr>
              <w:pStyle w:val="Normal1"/>
              <w:widowControl w:val="0"/>
            </w:pPr>
            <w:r>
              <w:rPr>
                <w:b/>
              </w:rPr>
              <w:t>Method</w:t>
            </w:r>
          </w:p>
        </w:tc>
      </w:tr>
      <w:tr w:rsidR="00443FFE" w14:paraId="3B2AA723" w14:textId="77777777" w:rsidTr="00443FFE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38C2" w14:textId="5985CC29" w:rsidR="00443FFE" w:rsidRDefault="00443FFE">
            <w:pPr>
              <w:pStyle w:val="Normal1"/>
              <w:widowControl w:val="0"/>
              <w:spacing w:line="240" w:lineRule="auto"/>
            </w:pPr>
            <w:r>
              <w:t>OH-CORE-01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72EC" w14:textId="64FF5AF0" w:rsidR="00443FFE" w:rsidRDefault="00443FFE">
            <w:pPr>
              <w:pStyle w:val="Normal1"/>
              <w:widowControl w:val="0"/>
              <w:spacing w:line="240" w:lineRule="auto"/>
            </w:pPr>
            <w:r>
              <w:t>Property Import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98BB" w14:textId="260ADD98" w:rsidR="00443FFE" w:rsidRDefault="00443FFE">
            <w:pPr>
              <w:pStyle w:val="Normal1"/>
              <w:widowControl w:val="0"/>
              <w:spacing w:line="240" w:lineRule="auto"/>
            </w:pPr>
            <w:r>
              <w:t>Universal Housing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2555" w14:textId="77777777" w:rsidR="00443FFE" w:rsidRDefault="00443FFE">
            <w:pPr>
              <w:pStyle w:val="Normal1"/>
              <w:widowControl w:val="0"/>
              <w:spacing w:line="240" w:lineRule="auto"/>
            </w:pPr>
            <w:r>
              <w:t>Oneserve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2131" w14:textId="59AA8989" w:rsidR="00443FFE" w:rsidRDefault="00443FFE">
            <w:pPr>
              <w:pStyle w:val="Normal1"/>
              <w:widowControl w:val="0"/>
              <w:spacing w:line="240" w:lineRule="auto"/>
            </w:pPr>
            <w:r>
              <w:t>XML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172B" w14:textId="5F4826AE" w:rsidR="00443FFE" w:rsidRDefault="00443FFE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  <w:tr w:rsidR="00443FFE" w14:paraId="23B0E878" w14:textId="77777777" w:rsidTr="00443FFE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AD5F" w14:textId="740322AB" w:rsidR="00443FFE" w:rsidRDefault="00443FFE" w:rsidP="001208D4">
            <w:pPr>
              <w:pStyle w:val="Normal1"/>
              <w:widowControl w:val="0"/>
              <w:spacing w:line="240" w:lineRule="auto"/>
            </w:pPr>
            <w:r>
              <w:t>OH-CORE-02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168A" w14:textId="6A1CA0B2" w:rsidR="00443FFE" w:rsidRDefault="00443FFE" w:rsidP="001208D4">
            <w:pPr>
              <w:pStyle w:val="Normal1"/>
              <w:widowControl w:val="0"/>
              <w:spacing w:line="240" w:lineRule="auto"/>
            </w:pPr>
            <w:r>
              <w:t>Tenant Import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7DE2" w14:textId="0355A424" w:rsidR="00443FFE" w:rsidRDefault="00443FFE" w:rsidP="001208D4">
            <w:pPr>
              <w:pStyle w:val="Normal1"/>
              <w:widowControl w:val="0"/>
              <w:spacing w:line="240" w:lineRule="auto"/>
            </w:pPr>
            <w:r>
              <w:t>Universal Housing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0118" w14:textId="2FDDCDD2" w:rsidR="00443FFE" w:rsidRDefault="00443FFE" w:rsidP="001208D4">
            <w:pPr>
              <w:pStyle w:val="Normal1"/>
              <w:widowControl w:val="0"/>
              <w:spacing w:line="240" w:lineRule="auto"/>
            </w:pPr>
            <w:r>
              <w:t>Oneserve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E62F" w14:textId="70AF1517" w:rsidR="00443FFE" w:rsidRDefault="00443FFE" w:rsidP="001208D4">
            <w:pPr>
              <w:pStyle w:val="Normal1"/>
              <w:widowControl w:val="0"/>
              <w:spacing w:line="240" w:lineRule="auto"/>
            </w:pPr>
            <w:r>
              <w:t>XML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E214" w14:textId="6E00CB28" w:rsidR="00443FFE" w:rsidRDefault="00443FFE" w:rsidP="001208D4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  <w:tr w:rsidR="00443FFE" w14:paraId="734DF943" w14:textId="77777777" w:rsidTr="00443FFE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F6D8" w14:textId="54078677" w:rsidR="00443FFE" w:rsidRDefault="00443FFE">
            <w:pPr>
              <w:pStyle w:val="Normal1"/>
              <w:widowControl w:val="0"/>
              <w:spacing w:line="240" w:lineRule="auto"/>
            </w:pPr>
            <w:r>
              <w:t>OH-CORE-03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9F99" w14:textId="2D4F029E" w:rsidR="00443FFE" w:rsidRDefault="00443FFE">
            <w:pPr>
              <w:pStyle w:val="Normal1"/>
              <w:widowControl w:val="0"/>
              <w:spacing w:line="240" w:lineRule="auto"/>
            </w:pPr>
            <w:r>
              <w:t>Asbestos Import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9656" w14:textId="52DEC90B" w:rsidR="00443FFE" w:rsidRDefault="00443FFE">
            <w:pPr>
              <w:pStyle w:val="Normal1"/>
              <w:widowControl w:val="0"/>
              <w:spacing w:line="240" w:lineRule="auto"/>
            </w:pPr>
            <w:r>
              <w:t>Integrator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2E58" w14:textId="4D27FFC8" w:rsidR="00443FFE" w:rsidRDefault="00443FFE">
            <w:pPr>
              <w:pStyle w:val="Normal1"/>
              <w:widowControl w:val="0"/>
              <w:spacing w:line="240" w:lineRule="auto"/>
            </w:pPr>
            <w:r>
              <w:t>Oneserve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BC49" w14:textId="45F4FE3C" w:rsidR="00443FFE" w:rsidRDefault="00443FFE">
            <w:pPr>
              <w:pStyle w:val="Normal1"/>
              <w:widowControl w:val="0"/>
              <w:spacing w:line="240" w:lineRule="auto"/>
            </w:pPr>
            <w:r>
              <w:t>XML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88B" w14:textId="2F7EB797" w:rsidR="00443FFE" w:rsidRDefault="00443FFE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</w:tbl>
    <w:p w14:paraId="7358BF9A" w14:textId="77777777" w:rsidR="002279FF" w:rsidRDefault="002279FF">
      <w:pPr>
        <w:pStyle w:val="Normal1"/>
      </w:pPr>
      <w:bookmarkStart w:id="6" w:name="h.bwzmagmdxz03" w:colFirst="0" w:colLast="0"/>
      <w:bookmarkEnd w:id="6"/>
    </w:p>
    <w:p w14:paraId="3A5AEEB4" w14:textId="77777777" w:rsidR="0081145F" w:rsidRDefault="0081145F">
      <w:pPr>
        <w:pStyle w:val="Normal1"/>
      </w:pPr>
    </w:p>
    <w:p w14:paraId="117F8B65" w14:textId="20FDA02F" w:rsidR="002279FF" w:rsidRDefault="002279FF" w:rsidP="002279FF">
      <w:pPr>
        <w:pStyle w:val="Heading2"/>
        <w:keepNext w:val="0"/>
        <w:keepLines w:val="0"/>
        <w:widowControl w:val="0"/>
        <w:contextualSpacing w:val="0"/>
      </w:pPr>
      <w:bookmarkStart w:id="7" w:name="_Toc400088349"/>
      <w:r>
        <w:t>SFTP Details</w:t>
      </w:r>
      <w:bookmarkEnd w:id="7"/>
    </w:p>
    <w:p w14:paraId="65134FFF" w14:textId="77777777" w:rsidR="002279FF" w:rsidRDefault="002279FF" w:rsidP="002279FF">
      <w:pPr>
        <w:pStyle w:val="Normal1"/>
        <w:pBdr>
          <w:top w:val="single" w:sz="4" w:space="1" w:color="auto"/>
        </w:pBdr>
      </w:pPr>
    </w:p>
    <w:p w14:paraId="7E0A6B91" w14:textId="77777777" w:rsidR="009C25F5" w:rsidRDefault="002279FF">
      <w:pPr>
        <w:pStyle w:val="Normal1"/>
      </w:pPr>
      <w:r>
        <w:t>To be confirmed</w:t>
      </w:r>
    </w:p>
    <w:p w14:paraId="1B8F3350" w14:textId="77777777" w:rsidR="009C25F5" w:rsidRDefault="009C25F5">
      <w:pPr>
        <w:pStyle w:val="Normal1"/>
      </w:pPr>
    </w:p>
    <w:p w14:paraId="5FB037D6" w14:textId="77777777" w:rsidR="009C25F5" w:rsidRDefault="009C25F5">
      <w:pPr>
        <w:pStyle w:val="Normal1"/>
      </w:pPr>
      <w:r>
        <w:t>Host :</w:t>
      </w:r>
    </w:p>
    <w:p w14:paraId="6B40B1C9" w14:textId="77777777" w:rsidR="009C25F5" w:rsidRDefault="009C25F5">
      <w:pPr>
        <w:pStyle w:val="Normal1"/>
      </w:pPr>
      <w:r>
        <w:t>Port :</w:t>
      </w:r>
    </w:p>
    <w:p w14:paraId="664D89D6" w14:textId="77777777" w:rsidR="009C25F5" w:rsidRDefault="009C25F5">
      <w:pPr>
        <w:pStyle w:val="Normal1"/>
      </w:pPr>
      <w:r>
        <w:t>Username :</w:t>
      </w:r>
    </w:p>
    <w:p w14:paraId="76A66F13" w14:textId="650566FE" w:rsidR="005A6F1E" w:rsidRDefault="009C25F5" w:rsidP="00407499">
      <w:pPr>
        <w:pStyle w:val="Normal1"/>
      </w:pPr>
      <w:r>
        <w:t>Password :</w:t>
      </w:r>
      <w:r w:rsidR="003B4E12">
        <w:br w:type="page"/>
      </w:r>
      <w:bookmarkStart w:id="8" w:name="h.7nf7icfi13rn" w:colFirst="0" w:colLast="0"/>
      <w:bookmarkStart w:id="9" w:name="h.jvc1g7ytszsl" w:colFirst="0" w:colLast="0"/>
      <w:bookmarkEnd w:id="8"/>
      <w:bookmarkEnd w:id="9"/>
    </w:p>
    <w:p w14:paraId="6A00145A" w14:textId="2848D184"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10" w:name="h.968hg5bw8phw" w:colFirst="0" w:colLast="0"/>
      <w:bookmarkStart w:id="11" w:name="h.sqd3ubzbo8kr" w:colFirst="0" w:colLast="0"/>
      <w:bookmarkStart w:id="12" w:name="h.q2swg23hpd78" w:colFirst="0" w:colLast="0"/>
      <w:bookmarkStart w:id="13" w:name="_Toc400088350"/>
      <w:bookmarkEnd w:id="10"/>
      <w:bookmarkEnd w:id="11"/>
      <w:bookmarkEnd w:id="12"/>
      <w:r>
        <w:lastRenderedPageBreak/>
        <w:t xml:space="preserve">Interface </w:t>
      </w:r>
      <w:r w:rsidR="00443FFE">
        <w:t>OH-CORE-01</w:t>
      </w:r>
      <w:r>
        <w:t xml:space="preserve">: </w:t>
      </w:r>
      <w:r w:rsidR="00443FFE">
        <w:t>Property Import</w:t>
      </w:r>
      <w:bookmarkEnd w:id="13"/>
    </w:p>
    <w:p w14:paraId="2019A2A1" w14:textId="77777777" w:rsidR="005A6F1E" w:rsidRDefault="005A6F1E">
      <w:pPr>
        <w:pStyle w:val="Normal1"/>
        <w:pBdr>
          <w:top w:val="single" w:sz="4" w:space="1" w:color="auto"/>
        </w:pBdr>
      </w:pPr>
    </w:p>
    <w:p w14:paraId="1280BD7A" w14:textId="77777777" w:rsidR="005A6F1E" w:rsidRDefault="005A6F1E">
      <w:pPr>
        <w:pStyle w:val="Normal1"/>
        <w:widowControl w:val="0"/>
      </w:pPr>
    </w:p>
    <w:p w14:paraId="6FF1B3A1" w14:textId="77777777" w:rsidR="005A6F1E" w:rsidRDefault="005A6F1E">
      <w:pPr>
        <w:pStyle w:val="Normal1"/>
        <w:widowControl w:val="0"/>
      </w:pPr>
    </w:p>
    <w:p w14:paraId="26851E2D" w14:textId="7CD9EB42" w:rsidR="005A6F1E" w:rsidRDefault="003B4E12">
      <w:pPr>
        <w:pStyle w:val="Normal1"/>
        <w:widowControl w:val="0"/>
      </w:pPr>
      <w:r>
        <w:t xml:space="preserve">This interface imports </w:t>
      </w:r>
      <w:r w:rsidR="00650F36">
        <w:t>Prop</w:t>
      </w:r>
      <w:r w:rsidR="00443FFE">
        <w:t>erty data from Universal Housing</w:t>
      </w:r>
      <w:r>
        <w:t xml:space="preserve"> to Oneserve.</w:t>
      </w:r>
    </w:p>
    <w:p w14:paraId="5BE37365" w14:textId="77777777" w:rsidR="005A6F1E" w:rsidRDefault="005A6F1E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5A6F1E" w14:paraId="42D71557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BBC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804D" w14:textId="12B61E5C" w:rsidR="005A6F1E" w:rsidRDefault="00443FFE">
            <w:pPr>
              <w:pStyle w:val="Normal1"/>
              <w:widowControl w:val="0"/>
            </w:pPr>
            <w:r>
              <w:t>Universal Housing</w:t>
            </w:r>
          </w:p>
        </w:tc>
      </w:tr>
      <w:tr w:rsidR="005A6F1E" w14:paraId="0ED544B2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7EC0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64EA" w14:textId="77777777" w:rsidR="005A6F1E" w:rsidRDefault="003B4E12">
            <w:pPr>
              <w:pStyle w:val="Normal1"/>
              <w:widowControl w:val="0"/>
            </w:pPr>
            <w:r>
              <w:t>Oneserve</w:t>
            </w:r>
          </w:p>
        </w:tc>
      </w:tr>
      <w:tr w:rsidR="005A6F1E" w14:paraId="338C6DA8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126B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5DBA" w14:textId="6C53A0F4" w:rsidR="005A6F1E" w:rsidRDefault="00443FFE">
            <w:pPr>
              <w:pStyle w:val="Normal1"/>
              <w:widowControl w:val="0"/>
            </w:pPr>
            <w:r>
              <w:t>SFTP</w:t>
            </w:r>
          </w:p>
        </w:tc>
      </w:tr>
      <w:tr w:rsidR="005A6F1E" w14:paraId="74C6077B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8BA4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E29B" w14:textId="7F99BFC4" w:rsidR="005A6F1E" w:rsidRDefault="00443FFE">
            <w:pPr>
              <w:pStyle w:val="Normal1"/>
              <w:widowControl w:val="0"/>
            </w:pPr>
            <w:r>
              <w:t>Nightly (Time to be decided)</w:t>
            </w:r>
          </w:p>
        </w:tc>
      </w:tr>
      <w:tr w:rsidR="005A6F1E" w14:paraId="1D9FE989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C35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6747" w14:textId="4981B224" w:rsidR="005A6F1E" w:rsidRDefault="00443FFE">
            <w:pPr>
              <w:pStyle w:val="Normal1"/>
              <w:widowControl w:val="0"/>
            </w:pPr>
            <w:r>
              <w:t>Property_[ddMMyyyy].xml</w:t>
            </w:r>
          </w:p>
        </w:tc>
      </w:tr>
      <w:tr w:rsidR="005A6F1E" w14:paraId="55251932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DEF9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C4C3" w14:textId="0F9BEDF1" w:rsidR="005A6F1E" w:rsidRDefault="003B4E12">
            <w:pPr>
              <w:pStyle w:val="Normal1"/>
              <w:widowControl w:val="0"/>
            </w:pPr>
            <w:r>
              <w:t xml:space="preserve">&lt;root of </w:t>
            </w:r>
            <w:r w:rsidR="00443FFE">
              <w:t>s</w:t>
            </w:r>
            <w:r>
              <w:t>ftp&gt;</w:t>
            </w:r>
          </w:p>
        </w:tc>
      </w:tr>
      <w:tr w:rsidR="005A6F1E" w14:paraId="369761EC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8163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6DDB" w14:textId="6CF6A30F" w:rsidR="005A6F1E" w:rsidRDefault="00443FFE">
            <w:pPr>
              <w:pStyle w:val="Normal1"/>
              <w:widowControl w:val="0"/>
            </w:pPr>
            <w:r>
              <w:t>Property Data</w:t>
            </w:r>
          </w:p>
        </w:tc>
      </w:tr>
      <w:tr w:rsidR="005A6F1E" w14:paraId="4E582892" w14:textId="77777777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5BC5" w14:textId="77777777" w:rsidR="005A6F1E" w:rsidRDefault="003B4E12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7E2" w14:textId="704C6159" w:rsidR="005A6F1E" w:rsidRDefault="00443FFE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>New Properties Added</w:t>
            </w:r>
          </w:p>
          <w:p w14:paraId="5016B17B" w14:textId="4A176B95" w:rsidR="005A6F1E" w:rsidRDefault="00443FFE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>Existing Properties Updated</w:t>
            </w:r>
          </w:p>
          <w:p w14:paraId="11A3A75C" w14:textId="5811DE63" w:rsidR="005A6F1E" w:rsidRDefault="00443FFE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>Non Existent Properties in file Archived</w:t>
            </w:r>
            <w:r w:rsidR="004216C1">
              <w:t xml:space="preserve"> in Oneserve</w:t>
            </w:r>
          </w:p>
        </w:tc>
      </w:tr>
    </w:tbl>
    <w:p w14:paraId="27195310" w14:textId="77777777" w:rsidR="005A6F1E" w:rsidRDefault="005A6F1E">
      <w:pPr>
        <w:pStyle w:val="Normal1"/>
        <w:widowControl w:val="0"/>
      </w:pPr>
    </w:p>
    <w:p w14:paraId="1194677B" w14:textId="77777777" w:rsidR="005A6F1E" w:rsidRDefault="003B4E12">
      <w:pPr>
        <w:pStyle w:val="Normal1"/>
        <w:widowControl w:val="0"/>
      </w:pPr>
      <w:r>
        <w:t xml:space="preserve"> </w:t>
      </w:r>
    </w:p>
    <w:p w14:paraId="055284EC" w14:textId="77777777" w:rsidR="005A6F1E" w:rsidRDefault="003B4E12">
      <w:pPr>
        <w:pStyle w:val="Heading3"/>
        <w:keepNext w:val="0"/>
        <w:keepLines w:val="0"/>
        <w:widowControl w:val="0"/>
        <w:contextualSpacing w:val="0"/>
      </w:pPr>
      <w:bookmarkStart w:id="14" w:name="h.qx9ef0o13zoo" w:colFirst="0" w:colLast="0"/>
      <w:bookmarkStart w:id="15" w:name="_Toc400088351"/>
      <w:bookmarkEnd w:id="14"/>
      <w:r>
        <w:t>File Format</w:t>
      </w:r>
      <w:bookmarkEnd w:id="15"/>
    </w:p>
    <w:p w14:paraId="49C1FDCB" w14:textId="77777777" w:rsidR="005A6F1E" w:rsidRDefault="005A6F1E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1330"/>
        <w:gridCol w:w="1559"/>
        <w:gridCol w:w="4111"/>
      </w:tblGrid>
      <w:tr w:rsidR="0081145F" w14:paraId="29600041" w14:textId="77777777" w:rsidTr="0004244E">
        <w:tc>
          <w:tcPr>
            <w:tcW w:w="35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2718" w14:textId="77777777" w:rsidR="0081145F" w:rsidRDefault="0081145F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79BE9FA5" w14:textId="6E358276" w:rsidR="0081145F" w:rsidRDefault="0081145F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155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8F19" w14:textId="67D3BFB9" w:rsidR="0081145F" w:rsidRDefault="0081145F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Data Type</w:t>
            </w:r>
          </w:p>
        </w:tc>
        <w:tc>
          <w:tcPr>
            <w:tcW w:w="41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8194" w14:textId="416F015C" w:rsidR="0081145F" w:rsidRDefault="0081145F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81145F" w14:paraId="734EBD66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9042" w14:textId="08938BD0" w:rsidR="0081145F" w:rsidRDefault="0081145F">
            <w:pPr>
              <w:pStyle w:val="Normal1"/>
              <w:widowControl w:val="0"/>
            </w:pPr>
            <w:r>
              <w:t>Site_Reference</w:t>
            </w:r>
          </w:p>
        </w:tc>
        <w:tc>
          <w:tcPr>
            <w:tcW w:w="1330" w:type="dxa"/>
          </w:tcPr>
          <w:p w14:paraId="009C925E" w14:textId="5A940880" w:rsidR="0081145F" w:rsidRDefault="0081145F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1B3B" w14:textId="6B85D2C9" w:rsidR="0081145F" w:rsidRDefault="00181754">
            <w:pPr>
              <w:pStyle w:val="Normal1"/>
              <w:widowControl w:val="0"/>
            </w:pPr>
            <w:r>
              <w:t xml:space="preserve">Text </w:t>
            </w:r>
            <w:r w:rsidR="0081145F">
              <w:t>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6574" w14:textId="039AB38B" w:rsidR="0081145F" w:rsidRDefault="00181754">
            <w:pPr>
              <w:pStyle w:val="Normal1"/>
              <w:widowControl w:val="0"/>
            </w:pPr>
            <w:r>
              <w:t>UPRN</w:t>
            </w:r>
          </w:p>
        </w:tc>
      </w:tr>
      <w:tr w:rsidR="0081145F" w14:paraId="5C1C6233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DCFB" w14:textId="4CAF7160" w:rsidR="0081145F" w:rsidRDefault="0081145F">
            <w:pPr>
              <w:pStyle w:val="Normal1"/>
              <w:widowControl w:val="0"/>
            </w:pPr>
            <w:r>
              <w:t>Site_Name</w:t>
            </w:r>
          </w:p>
        </w:tc>
        <w:tc>
          <w:tcPr>
            <w:tcW w:w="1330" w:type="dxa"/>
          </w:tcPr>
          <w:p w14:paraId="6E5493F6" w14:textId="7C5C75B4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52D6" w14:textId="429B8DBD" w:rsidR="0081145F" w:rsidRDefault="00181754">
            <w:pPr>
              <w:pStyle w:val="Normal1"/>
              <w:widowControl w:val="0"/>
            </w:pPr>
            <w:r>
              <w:t>Text (255)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CACA" w14:textId="7622097C" w:rsidR="0081145F" w:rsidRDefault="003811AC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2F1B7278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2EEB" w14:textId="694C59F1" w:rsidR="0081145F" w:rsidRDefault="0081145F">
            <w:pPr>
              <w:pStyle w:val="Normal1"/>
              <w:widowControl w:val="0"/>
            </w:pPr>
            <w:r>
              <w:t>Site_Add1</w:t>
            </w:r>
          </w:p>
        </w:tc>
        <w:tc>
          <w:tcPr>
            <w:tcW w:w="1330" w:type="dxa"/>
          </w:tcPr>
          <w:p w14:paraId="1CB3C817" w14:textId="021C641E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D8E4" w14:textId="6AE35C2A" w:rsidR="0081145F" w:rsidRDefault="00181754">
            <w:pPr>
              <w:pStyle w:val="Normal1"/>
              <w:widowControl w:val="0"/>
            </w:pPr>
            <w:r>
              <w:t>Text (255)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95C5" w14:textId="0F5540DE" w:rsidR="0081145F" w:rsidRDefault="003811AC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569580F8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3F82" w14:textId="366AE988" w:rsidR="0081145F" w:rsidRDefault="0081145F">
            <w:pPr>
              <w:pStyle w:val="Normal1"/>
              <w:widowControl w:val="0"/>
            </w:pPr>
            <w:r>
              <w:t>Site_Add2</w:t>
            </w:r>
          </w:p>
        </w:tc>
        <w:tc>
          <w:tcPr>
            <w:tcW w:w="1330" w:type="dxa"/>
          </w:tcPr>
          <w:p w14:paraId="51B1520A" w14:textId="163991C4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36DE" w14:textId="34A195DE" w:rsidR="0081145F" w:rsidRDefault="00181754">
            <w:pPr>
              <w:pStyle w:val="Normal1"/>
              <w:widowControl w:val="0"/>
            </w:pPr>
            <w:r>
              <w:t>Text (255)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B7EC" w14:textId="54A6392C" w:rsidR="0081145F" w:rsidRDefault="003811AC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4B574F6F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98B0" w14:textId="61F7F88B" w:rsidR="0081145F" w:rsidRDefault="0081145F">
            <w:pPr>
              <w:pStyle w:val="Normal1"/>
              <w:widowControl w:val="0"/>
            </w:pPr>
            <w:r>
              <w:t>Site_Add3</w:t>
            </w:r>
          </w:p>
        </w:tc>
        <w:tc>
          <w:tcPr>
            <w:tcW w:w="1330" w:type="dxa"/>
          </w:tcPr>
          <w:p w14:paraId="50175F0C" w14:textId="7029F297" w:rsidR="0081145F" w:rsidRDefault="00181754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5AC" w14:textId="18F4B576" w:rsidR="0081145F" w:rsidRDefault="00181754">
            <w:pPr>
              <w:pStyle w:val="Normal1"/>
              <w:widowControl w:val="0"/>
            </w:pPr>
            <w:r>
              <w:t>Text (255)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2A3E" w14:textId="2DA0C001" w:rsidR="0081145F" w:rsidRDefault="003811AC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12BFBC96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3707" w14:textId="7D63925B" w:rsidR="0081145F" w:rsidRDefault="0081145F">
            <w:pPr>
              <w:pStyle w:val="Normal1"/>
              <w:widowControl w:val="0"/>
            </w:pPr>
            <w:r>
              <w:t>Site_Add4</w:t>
            </w:r>
          </w:p>
        </w:tc>
        <w:tc>
          <w:tcPr>
            <w:tcW w:w="1330" w:type="dxa"/>
          </w:tcPr>
          <w:p w14:paraId="1F4E094C" w14:textId="144C7F99" w:rsidR="0081145F" w:rsidRDefault="00181754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0259" w14:textId="44A39671" w:rsidR="0081145F" w:rsidRDefault="00181754">
            <w:pPr>
              <w:pStyle w:val="Normal1"/>
              <w:widowControl w:val="0"/>
            </w:pPr>
            <w:r>
              <w:t>Text (255)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0571" w14:textId="0AF2A90E" w:rsidR="0081145F" w:rsidRDefault="003811AC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111131B0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759F" w14:textId="4D4C70D9" w:rsidR="0081145F" w:rsidRDefault="0081145F">
            <w:pPr>
              <w:pStyle w:val="Normal1"/>
              <w:widowControl w:val="0"/>
            </w:pPr>
            <w:r>
              <w:t>Site_PostCode</w:t>
            </w:r>
          </w:p>
        </w:tc>
        <w:tc>
          <w:tcPr>
            <w:tcW w:w="1330" w:type="dxa"/>
          </w:tcPr>
          <w:p w14:paraId="7226BB7E" w14:textId="55C7C40F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3844" w14:textId="16920F2A" w:rsidR="0081145F" w:rsidRDefault="00181754">
            <w:pPr>
              <w:pStyle w:val="Normal1"/>
              <w:widowControl w:val="0"/>
            </w:pPr>
            <w:r>
              <w:t>Text (50</w:t>
            </w:r>
            <w:r w:rsidR="0081145F"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6AEF" w14:textId="1A4C2487" w:rsidR="0081145F" w:rsidRDefault="003811AC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0EAA894A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DEC3" w14:textId="66832B91" w:rsidR="0081145F" w:rsidRDefault="0081145F">
            <w:pPr>
              <w:pStyle w:val="Normal1"/>
              <w:widowControl w:val="0"/>
            </w:pPr>
            <w:r>
              <w:t>Site_Group</w:t>
            </w:r>
          </w:p>
        </w:tc>
        <w:tc>
          <w:tcPr>
            <w:tcW w:w="1330" w:type="dxa"/>
          </w:tcPr>
          <w:p w14:paraId="6C911091" w14:textId="609CC7F7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D706" w14:textId="7ABFE4C7" w:rsidR="0081145F" w:rsidRDefault="00181754">
            <w:pPr>
              <w:pStyle w:val="Normal1"/>
              <w:widowControl w:val="0"/>
            </w:pPr>
            <w:r>
              <w:t>Text (100)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E882" w14:textId="52EA2052" w:rsidR="0081145F" w:rsidRDefault="003811AC">
            <w:pPr>
              <w:pStyle w:val="Normal1"/>
              <w:widowControl w:val="0"/>
            </w:pPr>
            <w:r>
              <w:t>An option provided from a pre-defined list that can be determined by yourselves. (See examples and table below)</w:t>
            </w:r>
          </w:p>
        </w:tc>
      </w:tr>
      <w:tr w:rsidR="0081145F" w14:paraId="2B92472A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88FD" w14:textId="06382905" w:rsidR="0081145F" w:rsidRDefault="0081145F">
            <w:pPr>
              <w:pStyle w:val="Normal1"/>
              <w:widowControl w:val="0"/>
            </w:pPr>
            <w:r>
              <w:t>Site_Region</w:t>
            </w:r>
          </w:p>
        </w:tc>
        <w:tc>
          <w:tcPr>
            <w:tcW w:w="1330" w:type="dxa"/>
          </w:tcPr>
          <w:p w14:paraId="60A87EE7" w14:textId="689E7265" w:rsidR="0081145F" w:rsidRDefault="00181754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3917" w14:textId="7F3A4E55" w:rsidR="0081145F" w:rsidRDefault="00181754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DF67" w14:textId="0CA439A8" w:rsidR="0081145F" w:rsidRDefault="003811AC">
            <w:pPr>
              <w:pStyle w:val="Normal1"/>
              <w:widowControl w:val="0"/>
            </w:pPr>
            <w:r>
              <w:t>An option provided from a pre-defined list that can be determined by yourselves. (See examples and table below)</w:t>
            </w:r>
          </w:p>
        </w:tc>
      </w:tr>
      <w:tr w:rsidR="0081145F" w14:paraId="25F9E97E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DA72" w14:textId="5C3F145E" w:rsidR="0081145F" w:rsidRDefault="0081145F">
            <w:pPr>
              <w:pStyle w:val="Normal1"/>
              <w:widowControl w:val="0"/>
            </w:pPr>
            <w:r>
              <w:t>Site_Type</w:t>
            </w:r>
          </w:p>
        </w:tc>
        <w:tc>
          <w:tcPr>
            <w:tcW w:w="1330" w:type="dxa"/>
          </w:tcPr>
          <w:p w14:paraId="52602D47" w14:textId="7DF79AF3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0620" w14:textId="66E64908" w:rsidR="0081145F" w:rsidRDefault="00181754">
            <w:pPr>
              <w:pStyle w:val="Normal1"/>
              <w:widowControl w:val="0"/>
            </w:pPr>
            <w:r>
              <w:t>Text (200)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FB1B" w14:textId="2E8194F1" w:rsidR="0081145F" w:rsidRDefault="003811AC">
            <w:pPr>
              <w:pStyle w:val="Normal1"/>
              <w:widowControl w:val="0"/>
            </w:pPr>
            <w:r>
              <w:t>An option provided from a pre-defined list that can be determined by yourselves. (See examples and table below)</w:t>
            </w:r>
          </w:p>
        </w:tc>
      </w:tr>
      <w:tr w:rsidR="00181754" w14:paraId="2B592190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8168" w14:textId="1569659C" w:rsidR="00181754" w:rsidRDefault="00181754">
            <w:pPr>
              <w:pStyle w:val="Normal1"/>
              <w:widowControl w:val="0"/>
            </w:pPr>
            <w:r>
              <w:t>Site_Area</w:t>
            </w:r>
          </w:p>
        </w:tc>
        <w:tc>
          <w:tcPr>
            <w:tcW w:w="1330" w:type="dxa"/>
          </w:tcPr>
          <w:p w14:paraId="2FB822D0" w14:textId="2197863A" w:rsidR="00181754" w:rsidRDefault="00181754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4999" w14:textId="2B8CB483" w:rsidR="00181754" w:rsidRDefault="00181754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49B9" w14:textId="4F0C89B5" w:rsidR="00181754" w:rsidRDefault="0004244E">
            <w:pPr>
              <w:pStyle w:val="Normal1"/>
              <w:widowControl w:val="0"/>
            </w:pPr>
            <w:r>
              <w:t>Free Text Field</w:t>
            </w:r>
          </w:p>
        </w:tc>
      </w:tr>
      <w:tr w:rsidR="0004244E" w14:paraId="4BC41B02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65D6" w14:textId="3D4CF6B1" w:rsidR="0004244E" w:rsidRDefault="0004244E">
            <w:pPr>
              <w:pStyle w:val="Normal1"/>
              <w:widowControl w:val="0"/>
            </w:pPr>
            <w:r>
              <w:t>Site_Description</w:t>
            </w:r>
          </w:p>
        </w:tc>
        <w:tc>
          <w:tcPr>
            <w:tcW w:w="1330" w:type="dxa"/>
          </w:tcPr>
          <w:p w14:paraId="221899D0" w14:textId="4CA0AB68" w:rsidR="0004244E" w:rsidRDefault="0004244E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7696" w14:textId="4ADC9D15" w:rsidR="0004244E" w:rsidRDefault="0004244E">
            <w:pPr>
              <w:pStyle w:val="Normal1"/>
              <w:widowControl w:val="0"/>
            </w:pPr>
            <w:r>
              <w:t>Text (2000)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30E9" w14:textId="2A8140FC" w:rsidR="0004244E" w:rsidRDefault="0004244E">
            <w:pPr>
              <w:pStyle w:val="Normal1"/>
              <w:widowControl w:val="0"/>
            </w:pPr>
            <w:r>
              <w:t>Free Text Field</w:t>
            </w:r>
          </w:p>
        </w:tc>
      </w:tr>
      <w:tr w:rsidR="0004244E" w14:paraId="38488811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3327" w14:textId="5198D13C" w:rsidR="0004244E" w:rsidRDefault="0004244E">
            <w:pPr>
              <w:pStyle w:val="Normal1"/>
              <w:widowControl w:val="0"/>
            </w:pPr>
            <w:r>
              <w:t>Site_Code</w:t>
            </w:r>
          </w:p>
        </w:tc>
        <w:tc>
          <w:tcPr>
            <w:tcW w:w="1330" w:type="dxa"/>
          </w:tcPr>
          <w:p w14:paraId="467E0395" w14:textId="6E9FDB90" w:rsidR="0004244E" w:rsidRDefault="0004244E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4F9B" w14:textId="05B70B51" w:rsidR="0004244E" w:rsidRDefault="0004244E">
            <w:pPr>
              <w:pStyle w:val="Normal1"/>
              <w:widowControl w:val="0"/>
            </w:pPr>
            <w:r>
              <w:t>Text (20)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DD67" w14:textId="3BA6BB5E" w:rsidR="0004244E" w:rsidRDefault="0004244E">
            <w:pPr>
              <w:pStyle w:val="Normal1"/>
              <w:widowControl w:val="0"/>
            </w:pPr>
            <w:r>
              <w:t>Free Text Field</w:t>
            </w:r>
          </w:p>
        </w:tc>
      </w:tr>
      <w:tr w:rsidR="0081145F" w14:paraId="10D5082F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DA77" w14:textId="51B5982B" w:rsidR="0081145F" w:rsidRDefault="0081145F">
            <w:pPr>
              <w:pStyle w:val="Normal1"/>
              <w:widowControl w:val="0"/>
            </w:pPr>
            <w:r>
              <w:t>Site_Status</w:t>
            </w:r>
          </w:p>
        </w:tc>
        <w:tc>
          <w:tcPr>
            <w:tcW w:w="1330" w:type="dxa"/>
          </w:tcPr>
          <w:p w14:paraId="108A56B4" w14:textId="5A376D68" w:rsidR="0081145F" w:rsidRDefault="00181754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E3B2" w14:textId="24CFBB91" w:rsidR="0081145F" w:rsidRDefault="00181754">
            <w:pPr>
              <w:pStyle w:val="Normal1"/>
              <w:widowControl w:val="0"/>
            </w:pPr>
            <w:r>
              <w:t xml:space="preserve">Integer 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F44C" w14:textId="77777777" w:rsidR="0004244E" w:rsidRDefault="0004244E" w:rsidP="0004244E">
            <w:pPr>
              <w:pStyle w:val="Normal1"/>
              <w:widowControl w:val="0"/>
            </w:pPr>
            <w:r>
              <w:t>Currently we have 4 default statuses set up which are :</w:t>
            </w:r>
          </w:p>
          <w:p w14:paraId="58B5E365" w14:textId="77777777" w:rsidR="0004244E" w:rsidRDefault="0004244E" w:rsidP="0004244E">
            <w:pPr>
              <w:pStyle w:val="Normal1"/>
              <w:widowControl w:val="0"/>
            </w:pPr>
          </w:p>
          <w:p w14:paraId="58E0ABC7" w14:textId="77777777" w:rsidR="0004244E" w:rsidRDefault="0004244E" w:rsidP="0004244E">
            <w:pPr>
              <w:pStyle w:val="Normal1"/>
              <w:widowControl w:val="0"/>
              <w:numPr>
                <w:ilvl w:val="0"/>
                <w:numId w:val="5"/>
              </w:numPr>
            </w:pPr>
            <w:r>
              <w:t>Decommissioned</w:t>
            </w:r>
          </w:p>
          <w:p w14:paraId="0C1E5940" w14:textId="77777777" w:rsidR="0004244E" w:rsidRDefault="0004244E" w:rsidP="0004244E">
            <w:pPr>
              <w:pStyle w:val="Normal1"/>
              <w:widowControl w:val="0"/>
              <w:numPr>
                <w:ilvl w:val="0"/>
                <w:numId w:val="5"/>
              </w:numPr>
            </w:pPr>
            <w:r>
              <w:t>Live</w:t>
            </w:r>
          </w:p>
          <w:p w14:paraId="1319FC01" w14:textId="77777777" w:rsidR="0004244E" w:rsidRDefault="0004244E" w:rsidP="0004244E">
            <w:pPr>
              <w:pStyle w:val="Normal1"/>
              <w:widowControl w:val="0"/>
              <w:numPr>
                <w:ilvl w:val="0"/>
                <w:numId w:val="5"/>
              </w:numPr>
            </w:pPr>
            <w:r>
              <w:t>Under Construction</w:t>
            </w:r>
          </w:p>
          <w:p w14:paraId="302EDCB0" w14:textId="0BFEF513" w:rsidR="0004244E" w:rsidRDefault="0004244E" w:rsidP="0004244E">
            <w:pPr>
              <w:pStyle w:val="Normal1"/>
              <w:widowControl w:val="0"/>
              <w:numPr>
                <w:ilvl w:val="0"/>
                <w:numId w:val="5"/>
              </w:numPr>
            </w:pPr>
            <w:r>
              <w:t>Void</w:t>
            </w:r>
          </w:p>
        </w:tc>
      </w:tr>
      <w:tr w:rsidR="00181754" w14:paraId="77482EDD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64B3" w14:textId="66E57679" w:rsidR="00181754" w:rsidRDefault="00181754">
            <w:pPr>
              <w:pStyle w:val="Normal1"/>
              <w:widowControl w:val="0"/>
            </w:pPr>
            <w:r>
              <w:t>Site_Usage_Type</w:t>
            </w:r>
          </w:p>
        </w:tc>
        <w:tc>
          <w:tcPr>
            <w:tcW w:w="1330" w:type="dxa"/>
          </w:tcPr>
          <w:p w14:paraId="71530090" w14:textId="15BA5F63" w:rsidR="00181754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6D7" w14:textId="13706686" w:rsidR="00181754" w:rsidRDefault="004216C1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79C4" w14:textId="2AE1CA7F" w:rsidR="00181754" w:rsidRDefault="0004244E" w:rsidP="003811AC">
            <w:pPr>
              <w:pStyle w:val="Normal1"/>
              <w:widowControl w:val="0"/>
            </w:pPr>
            <w:r>
              <w:t xml:space="preserve">An option provided from a pre-defined list </w:t>
            </w:r>
            <w:r w:rsidR="003811AC">
              <w:t>that</w:t>
            </w:r>
            <w:r>
              <w:t xml:space="preserve"> c</w:t>
            </w:r>
            <w:r w:rsidR="003811AC">
              <w:t>an be determined by yourselves.</w:t>
            </w:r>
            <w:r>
              <w:t xml:space="preserve"> </w:t>
            </w:r>
            <w:r w:rsidR="003811AC">
              <w:t>(See examples and table below)</w:t>
            </w:r>
          </w:p>
        </w:tc>
      </w:tr>
      <w:tr w:rsidR="004216C1" w14:paraId="2F3AEBA3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ADA5" w14:textId="026E94C0" w:rsidR="004216C1" w:rsidRDefault="004216C1">
            <w:pPr>
              <w:pStyle w:val="Normal1"/>
              <w:widowControl w:val="0"/>
            </w:pPr>
            <w:r>
              <w:t>Site_Parent_Reference</w:t>
            </w:r>
          </w:p>
        </w:tc>
        <w:tc>
          <w:tcPr>
            <w:tcW w:w="1330" w:type="dxa"/>
          </w:tcPr>
          <w:p w14:paraId="1206552E" w14:textId="674D36A1" w:rsidR="004216C1" w:rsidRDefault="004216C1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F12" w14:textId="4289A430" w:rsidR="004216C1" w:rsidRDefault="004216C1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5259" w14:textId="5A39DA65" w:rsidR="004216C1" w:rsidRDefault="004216C1">
            <w:pPr>
              <w:pStyle w:val="Normal1"/>
              <w:widowControl w:val="0"/>
            </w:pPr>
            <w:r>
              <w:t>UPRN of Parent Site</w:t>
            </w:r>
            <w:r w:rsidR="0004244E">
              <w:t xml:space="preserve"> (Major Reference)</w:t>
            </w:r>
          </w:p>
        </w:tc>
      </w:tr>
      <w:tr w:rsidR="0081145F" w14:paraId="2ABEE869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A80C" w14:textId="6FAA508E" w:rsidR="0081145F" w:rsidRDefault="0081145F">
            <w:pPr>
              <w:pStyle w:val="Normal1"/>
              <w:widowControl w:val="0"/>
            </w:pPr>
            <w:r>
              <w:t>Client</w:t>
            </w:r>
          </w:p>
        </w:tc>
        <w:tc>
          <w:tcPr>
            <w:tcW w:w="1330" w:type="dxa"/>
          </w:tcPr>
          <w:p w14:paraId="25016F66" w14:textId="1B6D0207" w:rsidR="0081145F" w:rsidRDefault="00181754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BE4F" w14:textId="00228388" w:rsidR="0081145F" w:rsidRDefault="00181754">
            <w:pPr>
              <w:pStyle w:val="Normal1"/>
              <w:widowControl w:val="0"/>
            </w:pPr>
            <w:r>
              <w:t>Text (80)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066" w14:textId="64306E18" w:rsidR="0081145F" w:rsidRDefault="003811AC">
            <w:pPr>
              <w:pStyle w:val="Normal1"/>
              <w:widowControl w:val="0"/>
            </w:pPr>
            <w:r>
              <w:t>At the moment this will be hard coded to ‘</w:t>
            </w:r>
            <w:r w:rsidRPr="003811AC">
              <w:t>One Housing Group</w:t>
            </w:r>
            <w:r>
              <w:t>’</w:t>
            </w:r>
          </w:p>
        </w:tc>
      </w:tr>
      <w:tr w:rsidR="0081145F" w14:paraId="7FD59C2C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D630" w14:textId="60E68860" w:rsidR="0081145F" w:rsidRPr="00181754" w:rsidRDefault="00181754">
            <w:pPr>
              <w:pStyle w:val="Normal1"/>
              <w:widowControl w:val="0"/>
              <w:rPr>
                <w:b/>
              </w:rPr>
            </w:pPr>
            <w:r>
              <w:rPr>
                <w:b/>
              </w:rPr>
              <w:t xml:space="preserve">Custom </w:t>
            </w:r>
            <w:r w:rsidRPr="00181754">
              <w:rPr>
                <w:b/>
              </w:rPr>
              <w:t>Attributes Section</w:t>
            </w:r>
          </w:p>
        </w:tc>
        <w:tc>
          <w:tcPr>
            <w:tcW w:w="1330" w:type="dxa"/>
          </w:tcPr>
          <w:p w14:paraId="0D16DFEE" w14:textId="77777777" w:rsidR="0081145F" w:rsidRDefault="0081145F">
            <w:pPr>
              <w:pStyle w:val="Normal1"/>
              <w:widowControl w:val="0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EBAB" w14:textId="3B63393C" w:rsidR="0081145F" w:rsidRDefault="0081145F" w:rsidP="00181754">
            <w:pPr>
              <w:pStyle w:val="Normal1"/>
              <w:widowControl w:val="0"/>
            </w:pP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DF40" w14:textId="68977508" w:rsidR="0081145F" w:rsidRDefault="0081145F">
            <w:pPr>
              <w:pStyle w:val="Normal1"/>
              <w:widowControl w:val="0"/>
            </w:pPr>
          </w:p>
        </w:tc>
      </w:tr>
      <w:tr w:rsidR="0081145F" w14:paraId="09BBFE50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42FD" w14:textId="62450831" w:rsidR="0081145F" w:rsidRDefault="003811AC">
            <w:pPr>
              <w:pStyle w:val="Normal1"/>
              <w:widowControl w:val="0"/>
            </w:pPr>
            <w:r>
              <w:t>Property Age</w:t>
            </w:r>
          </w:p>
        </w:tc>
        <w:tc>
          <w:tcPr>
            <w:tcW w:w="1330" w:type="dxa"/>
          </w:tcPr>
          <w:p w14:paraId="35E07513" w14:textId="6541F5C1" w:rsidR="0081145F" w:rsidRDefault="003811AC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B941" w14:textId="537FB4A5" w:rsidR="0081145F" w:rsidRDefault="003811AC" w:rsidP="003811AC">
            <w:pPr>
              <w:pStyle w:val="Normal1"/>
              <w:widowControl w:val="0"/>
            </w:pPr>
            <w:r>
              <w:t>Integer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2430" w14:textId="2FB346BB" w:rsidR="0081145F" w:rsidRDefault="0081145F">
            <w:pPr>
              <w:pStyle w:val="Normal1"/>
              <w:widowControl w:val="0"/>
            </w:pPr>
          </w:p>
        </w:tc>
      </w:tr>
      <w:tr w:rsidR="003811AC" w14:paraId="5481B4A9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203E" w14:textId="0EFCA4F1" w:rsidR="003811AC" w:rsidRDefault="003811AC">
            <w:pPr>
              <w:pStyle w:val="Normal1"/>
              <w:widowControl w:val="0"/>
            </w:pPr>
            <w:r>
              <w:t>Fuel Type</w:t>
            </w:r>
          </w:p>
        </w:tc>
        <w:tc>
          <w:tcPr>
            <w:tcW w:w="1330" w:type="dxa"/>
          </w:tcPr>
          <w:p w14:paraId="3943CE67" w14:textId="0D507A76" w:rsidR="003811AC" w:rsidRDefault="003811AC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2420" w14:textId="5A6D5719" w:rsidR="003811AC" w:rsidRDefault="003811AC" w:rsidP="003811AC">
            <w:pPr>
              <w:pStyle w:val="Normal1"/>
              <w:widowControl w:val="0"/>
            </w:pPr>
            <w:r>
              <w:t>Text (1000)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D03E" w14:textId="77777777" w:rsidR="003811AC" w:rsidRDefault="003811AC">
            <w:pPr>
              <w:pStyle w:val="Normal1"/>
              <w:widowControl w:val="0"/>
            </w:pPr>
          </w:p>
        </w:tc>
      </w:tr>
      <w:tr w:rsidR="003811AC" w14:paraId="773A60B3" w14:textId="77777777" w:rsidTr="0004244E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769B" w14:textId="0BAD35F3" w:rsidR="003811AC" w:rsidRDefault="003811AC">
            <w:pPr>
              <w:pStyle w:val="Normal1"/>
              <w:widowControl w:val="0"/>
            </w:pPr>
            <w:r>
              <w:t>Repair Responsibility</w:t>
            </w:r>
          </w:p>
        </w:tc>
        <w:tc>
          <w:tcPr>
            <w:tcW w:w="1330" w:type="dxa"/>
          </w:tcPr>
          <w:p w14:paraId="0528FBE4" w14:textId="0EFB5FBB" w:rsidR="003811AC" w:rsidRDefault="003811AC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1CAB" w14:textId="5C94421A" w:rsidR="003811AC" w:rsidRDefault="003811AC" w:rsidP="003811AC">
            <w:pPr>
              <w:pStyle w:val="Normal1"/>
              <w:widowControl w:val="0"/>
            </w:pPr>
            <w:r>
              <w:t>Text (1000)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8080" w14:textId="77777777" w:rsidR="003811AC" w:rsidRDefault="003811AC">
            <w:pPr>
              <w:pStyle w:val="Normal1"/>
              <w:widowControl w:val="0"/>
            </w:pPr>
          </w:p>
        </w:tc>
      </w:tr>
    </w:tbl>
    <w:p w14:paraId="2F0607B4" w14:textId="77777777" w:rsidR="005A6F1E" w:rsidRDefault="003B4E12">
      <w:pPr>
        <w:pStyle w:val="Normal1"/>
        <w:widowControl w:val="0"/>
      </w:pPr>
      <w:r>
        <w:t xml:space="preserve"> </w:t>
      </w:r>
    </w:p>
    <w:p w14:paraId="480BD777" w14:textId="77777777" w:rsidR="003811AC" w:rsidRDefault="003811AC">
      <w:pPr>
        <w:pStyle w:val="Normal1"/>
        <w:widowControl w:val="0"/>
      </w:pPr>
    </w:p>
    <w:p w14:paraId="0955CCD8" w14:textId="77777777" w:rsidR="003811AC" w:rsidRDefault="003811AC">
      <w:pPr>
        <w:pStyle w:val="Normal1"/>
        <w:widowControl w:val="0"/>
      </w:pPr>
    </w:p>
    <w:p w14:paraId="17EF03A6" w14:textId="77777777" w:rsidR="000F02B9" w:rsidRDefault="000F02B9">
      <w:pPr>
        <w:pStyle w:val="Normal1"/>
        <w:widowControl w:val="0"/>
      </w:pPr>
    </w:p>
    <w:p w14:paraId="476BC347" w14:textId="77777777" w:rsidR="000F02B9" w:rsidRDefault="000F02B9">
      <w:pPr>
        <w:pStyle w:val="Normal1"/>
        <w:widowControl w:val="0"/>
      </w:pPr>
    </w:p>
    <w:p w14:paraId="0C2F540E" w14:textId="77777777" w:rsidR="000F02B9" w:rsidRDefault="000F02B9">
      <w:pPr>
        <w:pStyle w:val="Normal1"/>
        <w:widowControl w:val="0"/>
      </w:pPr>
    </w:p>
    <w:p w14:paraId="0EB85583" w14:textId="77777777" w:rsidR="000F02B9" w:rsidRDefault="000F02B9">
      <w:pPr>
        <w:pStyle w:val="Normal1"/>
        <w:widowControl w:val="0"/>
      </w:pPr>
    </w:p>
    <w:p w14:paraId="3BA0416D" w14:textId="77777777" w:rsidR="003811AC" w:rsidRDefault="003811AC">
      <w:pPr>
        <w:pStyle w:val="Normal1"/>
        <w:widowControl w:val="0"/>
      </w:pPr>
    </w:p>
    <w:p w14:paraId="2223A1B9" w14:textId="0887426C" w:rsidR="003811AC" w:rsidRDefault="003811AC" w:rsidP="003811AC">
      <w:pPr>
        <w:pStyle w:val="Heading3"/>
        <w:keepNext w:val="0"/>
        <w:keepLines w:val="0"/>
        <w:widowControl w:val="0"/>
        <w:contextualSpacing w:val="0"/>
      </w:pPr>
      <w:bookmarkStart w:id="16" w:name="_Toc400088352"/>
      <w:r>
        <w:t>Pre-defined Lists for Grouping</w:t>
      </w:r>
      <w:bookmarkEnd w:id="16"/>
    </w:p>
    <w:p w14:paraId="40725A4D" w14:textId="77777777" w:rsidR="00513813" w:rsidRDefault="00513813" w:rsidP="00513813">
      <w:pPr>
        <w:pStyle w:val="Normal1"/>
      </w:pPr>
    </w:p>
    <w:p w14:paraId="7DFF11FD" w14:textId="6B75C024" w:rsidR="00513813" w:rsidRPr="00513813" w:rsidRDefault="00513813" w:rsidP="00513813">
      <w:pPr>
        <w:pStyle w:val="Normal1"/>
      </w:pPr>
      <w:r>
        <w:t>All four of the below tables are for the pre-defined lists used in the site, all the data in them is an example of what can be used</w:t>
      </w:r>
      <w:r w:rsidR="00A75AD1">
        <w:t xml:space="preserve"> in the property import - these need to be defined by the client.</w:t>
      </w:r>
    </w:p>
    <w:p w14:paraId="342AA60C" w14:textId="77777777" w:rsidR="003811AC" w:rsidRDefault="003811AC" w:rsidP="003811AC">
      <w:pPr>
        <w:pStyle w:val="Normal1"/>
      </w:pPr>
    </w:p>
    <w:p w14:paraId="30DC6498" w14:textId="25774110" w:rsidR="003811AC" w:rsidRPr="003811AC" w:rsidRDefault="003811AC" w:rsidP="003811AC">
      <w:pPr>
        <w:pStyle w:val="Normal1"/>
        <w:rPr>
          <w:b/>
        </w:rPr>
      </w:pPr>
      <w:r w:rsidRPr="003811AC">
        <w:rPr>
          <w:b/>
        </w:rPr>
        <w:t>Site Groups</w:t>
      </w:r>
    </w:p>
    <w:p w14:paraId="3EB8CFFD" w14:textId="77777777" w:rsidR="003811AC" w:rsidRDefault="003811AC" w:rsidP="003811AC">
      <w:pPr>
        <w:pStyle w:val="Normal1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</w:tblGrid>
      <w:tr w:rsidR="003811AC" w14:paraId="33F87972" w14:textId="77777777" w:rsidTr="003811AC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AF5C" w14:textId="3428160F" w:rsidR="003811AC" w:rsidRDefault="003811AC" w:rsidP="003811AC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Site Group Name – Text (100)</w:t>
            </w:r>
          </w:p>
        </w:tc>
      </w:tr>
      <w:tr w:rsidR="003811AC" w14:paraId="03536911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E214" w14:textId="662DCDBB" w:rsidR="003811AC" w:rsidRDefault="00513813" w:rsidP="00F87467">
            <w:pPr>
              <w:pStyle w:val="Normal1"/>
              <w:widowControl w:val="0"/>
            </w:pPr>
            <w:r w:rsidRPr="00513813">
              <w:t>Camden</w:t>
            </w:r>
          </w:p>
        </w:tc>
      </w:tr>
      <w:tr w:rsidR="00513813" w14:paraId="02756881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6BF4" w14:textId="2DAA8DF4" w:rsidR="00513813" w:rsidRPr="00513813" w:rsidRDefault="00513813" w:rsidP="00F87467">
            <w:pPr>
              <w:pStyle w:val="Normal1"/>
              <w:widowControl w:val="0"/>
            </w:pPr>
            <w:r w:rsidRPr="00513813">
              <w:t>Enfield</w:t>
            </w:r>
          </w:p>
        </w:tc>
      </w:tr>
      <w:tr w:rsidR="00513813" w14:paraId="4FEF4C40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F477" w14:textId="543B7D58" w:rsidR="00513813" w:rsidRPr="00513813" w:rsidRDefault="00513813" w:rsidP="00F87467">
            <w:pPr>
              <w:pStyle w:val="Normal1"/>
              <w:widowControl w:val="0"/>
            </w:pPr>
            <w:r w:rsidRPr="00513813">
              <w:t>Islington Council</w:t>
            </w:r>
          </w:p>
        </w:tc>
      </w:tr>
      <w:tr w:rsidR="00513813" w14:paraId="60F587ED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B2C3" w14:textId="09447D27" w:rsidR="00513813" w:rsidRPr="00513813" w:rsidRDefault="00513813" w:rsidP="00F87467">
            <w:pPr>
              <w:pStyle w:val="Normal1"/>
              <w:widowControl w:val="0"/>
            </w:pPr>
            <w:r>
              <w:t>Slough</w:t>
            </w:r>
          </w:p>
        </w:tc>
      </w:tr>
    </w:tbl>
    <w:p w14:paraId="6330EB35" w14:textId="77777777" w:rsidR="003811AC" w:rsidRPr="003811AC" w:rsidRDefault="003811AC" w:rsidP="003811AC">
      <w:pPr>
        <w:pStyle w:val="Normal1"/>
      </w:pPr>
    </w:p>
    <w:p w14:paraId="0D68C7FE" w14:textId="6FCA1DC0" w:rsidR="003811AC" w:rsidRDefault="003811AC">
      <w:pPr>
        <w:pStyle w:val="Normal1"/>
        <w:widowControl w:val="0"/>
      </w:pPr>
      <w:r>
        <w:t>Site Regions</w:t>
      </w:r>
    </w:p>
    <w:p w14:paraId="234A2DC2" w14:textId="77777777" w:rsidR="003811AC" w:rsidRDefault="003811AC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</w:tblGrid>
      <w:tr w:rsidR="003811AC" w14:paraId="52E3BA77" w14:textId="77777777" w:rsidTr="003811AC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FA57" w14:textId="13E81650" w:rsidR="003811AC" w:rsidRDefault="003811AC" w:rsidP="003811AC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Site Region Name – Text (50)</w:t>
            </w:r>
          </w:p>
        </w:tc>
      </w:tr>
      <w:tr w:rsidR="003811AC" w14:paraId="7E0EE40D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3F6D" w14:textId="23C53735" w:rsidR="003811AC" w:rsidRDefault="00513813" w:rsidP="00F87467">
            <w:pPr>
              <w:pStyle w:val="Normal1"/>
              <w:widowControl w:val="0"/>
            </w:pPr>
            <w:r>
              <w:t>North London</w:t>
            </w:r>
          </w:p>
        </w:tc>
      </w:tr>
      <w:tr w:rsidR="00513813" w14:paraId="446CFA25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E578" w14:textId="73F3911B" w:rsidR="00513813" w:rsidRDefault="00513813" w:rsidP="00F87467">
            <w:pPr>
              <w:pStyle w:val="Normal1"/>
              <w:widowControl w:val="0"/>
            </w:pPr>
            <w:r>
              <w:t>East London</w:t>
            </w:r>
          </w:p>
        </w:tc>
      </w:tr>
      <w:tr w:rsidR="00513813" w14:paraId="3863EBC3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D23B" w14:textId="04532E34" w:rsidR="00513813" w:rsidRDefault="00513813" w:rsidP="00F87467">
            <w:pPr>
              <w:pStyle w:val="Normal1"/>
              <w:widowControl w:val="0"/>
            </w:pPr>
            <w:r>
              <w:t>South London</w:t>
            </w:r>
          </w:p>
        </w:tc>
      </w:tr>
      <w:tr w:rsidR="00513813" w14:paraId="2F3FEFFF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7220" w14:textId="06202143" w:rsidR="00513813" w:rsidRDefault="00513813" w:rsidP="00F87467">
            <w:pPr>
              <w:pStyle w:val="Normal1"/>
              <w:widowControl w:val="0"/>
            </w:pPr>
            <w:r>
              <w:t>West London</w:t>
            </w:r>
          </w:p>
        </w:tc>
      </w:tr>
    </w:tbl>
    <w:p w14:paraId="37E44A62" w14:textId="77777777" w:rsidR="003811AC" w:rsidRDefault="003811AC">
      <w:pPr>
        <w:pStyle w:val="Normal1"/>
        <w:widowControl w:val="0"/>
      </w:pPr>
    </w:p>
    <w:p w14:paraId="1C4FD46A" w14:textId="0BAD0A26" w:rsidR="003811AC" w:rsidRDefault="003811AC">
      <w:pPr>
        <w:pStyle w:val="Normal1"/>
        <w:widowControl w:val="0"/>
      </w:pPr>
      <w:r>
        <w:t>Site Types</w:t>
      </w:r>
    </w:p>
    <w:p w14:paraId="3D94AC91" w14:textId="77777777" w:rsidR="003811AC" w:rsidRDefault="003811AC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</w:tblGrid>
      <w:tr w:rsidR="003811AC" w14:paraId="79EB0CF1" w14:textId="77777777" w:rsidTr="003811AC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CFD0" w14:textId="2D5B4E46" w:rsidR="003811AC" w:rsidRDefault="003811AC" w:rsidP="003811AC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Site Type Name – Text (200)</w:t>
            </w:r>
          </w:p>
        </w:tc>
      </w:tr>
      <w:tr w:rsidR="003811AC" w14:paraId="7878F84F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6419" w14:textId="7E8A69D6" w:rsidR="003811AC" w:rsidRDefault="00513813" w:rsidP="00F87467">
            <w:pPr>
              <w:pStyle w:val="Normal1"/>
              <w:widowControl w:val="0"/>
            </w:pPr>
            <w:r w:rsidRPr="00513813">
              <w:t>Semi/Detached House</w:t>
            </w:r>
          </w:p>
        </w:tc>
      </w:tr>
      <w:tr w:rsidR="00513813" w14:paraId="53EF6C1E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916A" w14:textId="550967A7" w:rsidR="00513813" w:rsidRDefault="00513813" w:rsidP="00F87467">
            <w:pPr>
              <w:pStyle w:val="Normal1"/>
              <w:widowControl w:val="0"/>
            </w:pPr>
            <w:r w:rsidRPr="00513813">
              <w:t>Block</w:t>
            </w:r>
          </w:p>
        </w:tc>
      </w:tr>
      <w:tr w:rsidR="00513813" w14:paraId="03E375E8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DE8C" w14:textId="59E92AB9" w:rsidR="00513813" w:rsidRDefault="00513813" w:rsidP="00F87467">
            <w:pPr>
              <w:pStyle w:val="Normal1"/>
              <w:widowControl w:val="0"/>
            </w:pPr>
            <w:r w:rsidRPr="00513813">
              <w:t>Bungalow</w:t>
            </w:r>
          </w:p>
        </w:tc>
      </w:tr>
      <w:tr w:rsidR="00513813" w14:paraId="68317353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B174" w14:textId="567F2028" w:rsidR="00513813" w:rsidRDefault="00513813" w:rsidP="00F87467">
            <w:pPr>
              <w:pStyle w:val="Normal1"/>
              <w:widowControl w:val="0"/>
            </w:pPr>
            <w:r w:rsidRPr="00513813">
              <w:t>Communal Area</w:t>
            </w:r>
          </w:p>
        </w:tc>
      </w:tr>
      <w:tr w:rsidR="00513813" w14:paraId="49994FDE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6820" w14:textId="5A0696D5" w:rsidR="00513813" w:rsidRPr="00513813" w:rsidRDefault="00513813" w:rsidP="00F87467">
            <w:pPr>
              <w:pStyle w:val="Normal1"/>
              <w:widowControl w:val="0"/>
            </w:pPr>
            <w:r w:rsidRPr="00513813">
              <w:t xml:space="preserve">Flat                                                                                                          </w:t>
            </w:r>
          </w:p>
        </w:tc>
      </w:tr>
    </w:tbl>
    <w:p w14:paraId="53DAD7BF" w14:textId="77777777" w:rsidR="003811AC" w:rsidRDefault="003811AC">
      <w:pPr>
        <w:pStyle w:val="Normal1"/>
        <w:widowControl w:val="0"/>
      </w:pPr>
    </w:p>
    <w:p w14:paraId="0D93ADB4" w14:textId="21ED633E" w:rsidR="003811AC" w:rsidRDefault="003811AC">
      <w:pPr>
        <w:pStyle w:val="Normal1"/>
        <w:widowControl w:val="0"/>
      </w:pPr>
      <w:r>
        <w:t>Site Usage Types</w:t>
      </w:r>
    </w:p>
    <w:p w14:paraId="757B9AC5" w14:textId="77777777" w:rsidR="003811AC" w:rsidRDefault="003811AC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</w:tblGrid>
      <w:tr w:rsidR="003811AC" w14:paraId="5F5A0CC7" w14:textId="77777777" w:rsidTr="003811AC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160" w14:textId="1F0397F9" w:rsidR="003811AC" w:rsidRDefault="003811AC" w:rsidP="003811AC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Site Usage Type Name – Text (50)</w:t>
            </w:r>
          </w:p>
        </w:tc>
      </w:tr>
      <w:tr w:rsidR="003811AC" w14:paraId="203E9D43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26B5" w14:textId="777B6B9D" w:rsidR="003811AC" w:rsidRDefault="00513813" w:rsidP="00F87467">
            <w:pPr>
              <w:pStyle w:val="Normal1"/>
              <w:widowControl w:val="0"/>
            </w:pPr>
            <w:r w:rsidRPr="00513813">
              <w:t>Leasehold</w:t>
            </w:r>
          </w:p>
        </w:tc>
      </w:tr>
      <w:tr w:rsidR="00513813" w14:paraId="6846D996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855B" w14:textId="2F7DD0BA" w:rsidR="00513813" w:rsidRPr="00513813" w:rsidRDefault="00513813" w:rsidP="00F87467">
            <w:pPr>
              <w:pStyle w:val="Normal1"/>
              <w:widowControl w:val="0"/>
            </w:pPr>
            <w:r w:rsidRPr="00513813">
              <w:t>Shared Ownership</w:t>
            </w:r>
          </w:p>
        </w:tc>
      </w:tr>
      <w:tr w:rsidR="00513813" w14:paraId="40EEB0C6" w14:textId="77777777" w:rsidTr="003811A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03C7" w14:textId="0B406514" w:rsidR="00513813" w:rsidRPr="00513813" w:rsidRDefault="00513813" w:rsidP="00F87467">
            <w:pPr>
              <w:pStyle w:val="Normal1"/>
              <w:widowControl w:val="0"/>
            </w:pPr>
            <w:r w:rsidRPr="00513813">
              <w:t>Right to Buy</w:t>
            </w:r>
          </w:p>
        </w:tc>
      </w:tr>
    </w:tbl>
    <w:p w14:paraId="2B04F5C0" w14:textId="77777777" w:rsidR="003811AC" w:rsidRDefault="003811AC">
      <w:pPr>
        <w:pStyle w:val="Normal1"/>
        <w:widowControl w:val="0"/>
      </w:pPr>
    </w:p>
    <w:p w14:paraId="07CD1353" w14:textId="77777777" w:rsidR="003811AC" w:rsidRDefault="003811AC">
      <w:pPr>
        <w:pStyle w:val="Normal1"/>
        <w:widowControl w:val="0"/>
      </w:pPr>
    </w:p>
    <w:p w14:paraId="6DD646D0" w14:textId="5A19E9B6" w:rsidR="005A6F1E" w:rsidRDefault="003B4E12">
      <w:pPr>
        <w:pStyle w:val="Heading3"/>
        <w:keepNext w:val="0"/>
        <w:keepLines w:val="0"/>
        <w:widowControl w:val="0"/>
        <w:contextualSpacing w:val="0"/>
      </w:pPr>
      <w:bookmarkStart w:id="17" w:name="h.najtotrpea43" w:colFirst="0" w:colLast="0"/>
      <w:bookmarkStart w:id="18" w:name="_Toc400088353"/>
      <w:bookmarkEnd w:id="17"/>
      <w:r>
        <w:t xml:space="preserve">Sample </w:t>
      </w:r>
      <w:r w:rsidR="004216C1">
        <w:t xml:space="preserve">XML </w:t>
      </w:r>
      <w:r>
        <w:t>File Format</w:t>
      </w:r>
      <w:bookmarkEnd w:id="18"/>
    </w:p>
    <w:p w14:paraId="50678A54" w14:textId="77777777" w:rsidR="005A6F1E" w:rsidRDefault="005A6F1E">
      <w:pPr>
        <w:pStyle w:val="Normal1"/>
        <w:widowControl w:val="0"/>
      </w:pPr>
    </w:p>
    <w:p w14:paraId="4447A629" w14:textId="77777777" w:rsidR="005A6F1E" w:rsidRDefault="005A6F1E">
      <w:pPr>
        <w:pStyle w:val="Normal1"/>
        <w:widowControl w:val="0"/>
      </w:pPr>
    </w:p>
    <w:p w14:paraId="38FEB998" w14:textId="77777777" w:rsidR="00C41881" w:rsidRDefault="00C41881" w:rsidP="00C41881">
      <w:pPr>
        <w:pStyle w:val="Normal1"/>
        <w:widowControl w:val="0"/>
      </w:pPr>
      <w:r>
        <w:t>&lt;root&gt;</w:t>
      </w:r>
    </w:p>
    <w:p w14:paraId="1F22BED5" w14:textId="6C251728" w:rsidR="00C41881" w:rsidRDefault="00C41881" w:rsidP="004B7E98">
      <w:pPr>
        <w:pStyle w:val="Normal1"/>
        <w:widowControl w:val="0"/>
        <w:ind w:firstLine="720"/>
      </w:pPr>
      <w:r>
        <w:t>&lt;sites&gt;</w:t>
      </w:r>
    </w:p>
    <w:p w14:paraId="12FFB737" w14:textId="77777777" w:rsidR="00C41881" w:rsidRDefault="00C41881" w:rsidP="00C41881">
      <w:pPr>
        <w:pStyle w:val="Normal1"/>
        <w:widowControl w:val="0"/>
      </w:pPr>
      <w:r>
        <w:tab/>
      </w:r>
      <w:r>
        <w:tab/>
        <w:t>&lt;site&gt;</w:t>
      </w:r>
    </w:p>
    <w:p w14:paraId="7724778B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&lt;siteRef&gt;UPRN1234&lt;/siteRef&gt;</w:t>
      </w:r>
    </w:p>
    <w:p w14:paraId="4D0B0309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&lt;siteName&gt;Unit 4&lt;/siteName&gt;</w:t>
      </w:r>
    </w:p>
    <w:p w14:paraId="3A804DB5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&lt;siteAdd1&gt;Silverdown Office Park&lt;/siteAdd1&gt;</w:t>
      </w:r>
    </w:p>
    <w:p w14:paraId="6731DFA2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&lt;siteAdd2&gt;Clyst Honiton&lt;/siteAdd2&gt;</w:t>
      </w:r>
    </w:p>
    <w:p w14:paraId="7F5D439B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&lt;siteAdd3&gt;Exeter&lt;/siteAdd3&gt;</w:t>
      </w:r>
    </w:p>
    <w:p w14:paraId="37F797E1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&lt;siteAdd4&gt;Devon&lt;/siteAdd4&gt;</w:t>
      </w:r>
    </w:p>
    <w:p w14:paraId="308A7545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&lt;sitePostCode&gt;EX5 2UX&lt;/sitePostCode&gt;</w:t>
      </w:r>
    </w:p>
    <w:p w14:paraId="4AC1AC6F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&lt;siteGroup&gt;Exeter&lt;/siteGroup&gt;</w:t>
      </w:r>
    </w:p>
    <w:p w14:paraId="03010C66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&lt;siteRegion&gt;East Devon&lt;/siteRegion&gt;</w:t>
      </w:r>
    </w:p>
    <w:p w14:paraId="5A455203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&lt;siteType&gt;Office&lt;/siteType&gt;</w:t>
      </w:r>
    </w:p>
    <w:p w14:paraId="30681655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&lt;siteArea&gt;Exeter Airport&lt;/siteArea&gt;</w:t>
      </w:r>
    </w:p>
    <w:p w14:paraId="242D922C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&lt;siteDescription&gt;Oneserve Head Office&lt;/siteDescription&gt;</w:t>
      </w:r>
    </w:p>
    <w:p w14:paraId="034D6CEB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&lt;siteCode&gt;1234&lt;/siteCode&gt;</w:t>
      </w:r>
    </w:p>
    <w:p w14:paraId="4C58190F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&lt;siteStatus&gt;2&lt;/siteStatus&gt;</w:t>
      </w:r>
    </w:p>
    <w:p w14:paraId="6AC63C4D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&lt;siteUsageType&gt;Shared Ownership&lt;/siteUsageType&gt;</w:t>
      </w:r>
    </w:p>
    <w:p w14:paraId="52043D5F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&lt;siteParentReference&gt;&lt;/siteParentReference&gt;</w:t>
      </w:r>
    </w:p>
    <w:p w14:paraId="07B358D5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&lt;client&gt;Oneserve&lt;/client&gt;</w:t>
      </w:r>
    </w:p>
    <w:p w14:paraId="06638566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&lt;attributes&gt;</w:t>
      </w:r>
    </w:p>
    <w:p w14:paraId="33015F5D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</w:r>
      <w:r>
        <w:tab/>
        <w:t>&lt;propertyAge&gt;4&lt;/propertyAge&gt;</w:t>
      </w:r>
    </w:p>
    <w:p w14:paraId="56B44D4C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</w:r>
      <w:r>
        <w:tab/>
        <w:t>&lt;fuelType&gt;Electric&lt;/fuelType&gt;</w:t>
      </w:r>
    </w:p>
    <w:p w14:paraId="5E0646A2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</w:r>
      <w:r>
        <w:tab/>
        <w:t>&lt;repairResponsibility&gt;No&lt;/repairResponsibility&gt;</w:t>
      </w:r>
    </w:p>
    <w:p w14:paraId="31D08F84" w14:textId="77777777" w:rsidR="00C41881" w:rsidRDefault="00C41881" w:rsidP="00C41881">
      <w:pPr>
        <w:pStyle w:val="Normal1"/>
        <w:widowControl w:val="0"/>
      </w:pPr>
      <w:r>
        <w:tab/>
      </w:r>
      <w:r>
        <w:tab/>
      </w:r>
      <w:r>
        <w:tab/>
        <w:t>&lt;/attributes&gt;</w:t>
      </w:r>
    </w:p>
    <w:p w14:paraId="291E8C8D" w14:textId="77777777" w:rsidR="00C41881" w:rsidRDefault="00C41881" w:rsidP="00C41881">
      <w:pPr>
        <w:pStyle w:val="Normal1"/>
        <w:widowControl w:val="0"/>
      </w:pPr>
      <w:r>
        <w:tab/>
      </w:r>
      <w:r>
        <w:tab/>
        <w:t>&lt;/site&gt;</w:t>
      </w:r>
    </w:p>
    <w:p w14:paraId="1402CFA6" w14:textId="77777777" w:rsidR="00C41881" w:rsidRDefault="00C41881" w:rsidP="00C41881">
      <w:pPr>
        <w:pStyle w:val="Normal1"/>
        <w:widowControl w:val="0"/>
      </w:pPr>
      <w:r>
        <w:tab/>
        <w:t>&lt;/sites&gt;</w:t>
      </w:r>
    </w:p>
    <w:p w14:paraId="0BBE3C8D" w14:textId="4AE4BF4A" w:rsidR="005A6F1E" w:rsidRDefault="00C41881" w:rsidP="00C41881">
      <w:pPr>
        <w:pStyle w:val="Normal1"/>
        <w:widowControl w:val="0"/>
      </w:pPr>
      <w:r>
        <w:t>&lt;/root&gt;</w:t>
      </w:r>
    </w:p>
    <w:p w14:paraId="228936EE" w14:textId="6B344E2E" w:rsidR="004B7E98" w:rsidRDefault="003B4E12">
      <w:pPr>
        <w:pStyle w:val="Normal1"/>
      </w:pPr>
      <w:r>
        <w:br w:type="page"/>
      </w:r>
    </w:p>
    <w:p w14:paraId="61A29B6C" w14:textId="1B9D1D1D" w:rsidR="006C5300" w:rsidRDefault="006C5300" w:rsidP="006C5300">
      <w:pPr>
        <w:pStyle w:val="Heading2"/>
        <w:keepNext w:val="0"/>
        <w:keepLines w:val="0"/>
        <w:widowControl w:val="0"/>
        <w:contextualSpacing w:val="0"/>
      </w:pPr>
      <w:bookmarkStart w:id="19" w:name="_Toc400088354"/>
      <w:r>
        <w:t>Interface OH-CORE-02: Tenant Import</w:t>
      </w:r>
      <w:bookmarkEnd w:id="19"/>
    </w:p>
    <w:p w14:paraId="36316749" w14:textId="77777777" w:rsidR="006C5300" w:rsidRDefault="006C5300" w:rsidP="006C5300">
      <w:pPr>
        <w:pStyle w:val="Normal1"/>
        <w:pBdr>
          <w:top w:val="single" w:sz="4" w:space="1" w:color="auto"/>
        </w:pBdr>
      </w:pPr>
    </w:p>
    <w:p w14:paraId="20542853" w14:textId="77777777" w:rsidR="006C5300" w:rsidRDefault="006C5300" w:rsidP="006C5300">
      <w:pPr>
        <w:pStyle w:val="Normal1"/>
        <w:widowControl w:val="0"/>
      </w:pPr>
    </w:p>
    <w:p w14:paraId="579BB298" w14:textId="77777777" w:rsidR="006C5300" w:rsidRDefault="006C5300" w:rsidP="006C5300">
      <w:pPr>
        <w:pStyle w:val="Normal1"/>
        <w:widowControl w:val="0"/>
      </w:pPr>
    </w:p>
    <w:p w14:paraId="0B1F6523" w14:textId="16B28F03" w:rsidR="006C5300" w:rsidRDefault="006C5300" w:rsidP="006C5300">
      <w:pPr>
        <w:pStyle w:val="Normal1"/>
        <w:widowControl w:val="0"/>
      </w:pPr>
      <w:r>
        <w:t xml:space="preserve">This interface imports </w:t>
      </w:r>
      <w:r w:rsidR="00650F36">
        <w:t>Tenant</w:t>
      </w:r>
      <w:r>
        <w:t xml:space="preserve"> data from Universal Housing to Oneserve.</w:t>
      </w:r>
    </w:p>
    <w:p w14:paraId="4E77A31D" w14:textId="77777777" w:rsidR="006C5300" w:rsidRDefault="006C5300" w:rsidP="006C5300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6C5300" w14:paraId="2018635B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809A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176" w14:textId="77777777" w:rsidR="006C5300" w:rsidRDefault="006C5300" w:rsidP="00F87467">
            <w:pPr>
              <w:pStyle w:val="Normal1"/>
              <w:widowControl w:val="0"/>
            </w:pPr>
            <w:r>
              <w:t>Universal Housing</w:t>
            </w:r>
          </w:p>
        </w:tc>
      </w:tr>
      <w:tr w:rsidR="006C5300" w14:paraId="637A07E0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6955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275" w14:textId="77777777" w:rsidR="006C5300" w:rsidRDefault="006C5300" w:rsidP="00F87467">
            <w:pPr>
              <w:pStyle w:val="Normal1"/>
              <w:widowControl w:val="0"/>
            </w:pPr>
            <w:r>
              <w:t>Oneserve</w:t>
            </w:r>
          </w:p>
        </w:tc>
      </w:tr>
      <w:tr w:rsidR="006C5300" w14:paraId="346D4F21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0280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D871" w14:textId="77777777" w:rsidR="006C5300" w:rsidRDefault="006C5300" w:rsidP="00F87467">
            <w:pPr>
              <w:pStyle w:val="Normal1"/>
              <w:widowControl w:val="0"/>
            </w:pPr>
            <w:r>
              <w:t>SFTP</w:t>
            </w:r>
          </w:p>
        </w:tc>
      </w:tr>
      <w:tr w:rsidR="006C5300" w14:paraId="55912694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63ED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6B1D" w14:textId="4E5FF741" w:rsidR="006C5300" w:rsidRDefault="006C5300" w:rsidP="00F87467">
            <w:pPr>
              <w:pStyle w:val="Normal1"/>
              <w:widowControl w:val="0"/>
            </w:pPr>
            <w:r>
              <w:t>Nightly (Time to be decided</w:t>
            </w:r>
            <w:r w:rsidR="00B663CD">
              <w:t xml:space="preserve"> but should run post Property Import</w:t>
            </w:r>
            <w:r>
              <w:t>)</w:t>
            </w:r>
          </w:p>
        </w:tc>
      </w:tr>
      <w:tr w:rsidR="006C5300" w14:paraId="4F123BDC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DCF3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204E" w14:textId="5B469FCF" w:rsidR="006C5300" w:rsidRDefault="00B663CD" w:rsidP="00F87467">
            <w:pPr>
              <w:pStyle w:val="Normal1"/>
              <w:widowControl w:val="0"/>
            </w:pPr>
            <w:r>
              <w:t>Tenant</w:t>
            </w:r>
            <w:r w:rsidR="006C5300">
              <w:t>_[ddMMyyyy].xml</w:t>
            </w:r>
          </w:p>
        </w:tc>
      </w:tr>
      <w:tr w:rsidR="006C5300" w14:paraId="7BEC2654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3381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8167" w14:textId="77777777" w:rsidR="006C5300" w:rsidRDefault="006C5300" w:rsidP="00F87467">
            <w:pPr>
              <w:pStyle w:val="Normal1"/>
              <w:widowControl w:val="0"/>
            </w:pPr>
            <w:r>
              <w:t>&lt;root of sftp&gt;</w:t>
            </w:r>
          </w:p>
        </w:tc>
      </w:tr>
      <w:tr w:rsidR="006C5300" w14:paraId="6362BAF6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6385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BAA9" w14:textId="7082F689" w:rsidR="006C5300" w:rsidRDefault="00B663CD" w:rsidP="00F87467">
            <w:pPr>
              <w:pStyle w:val="Normal1"/>
              <w:widowControl w:val="0"/>
            </w:pPr>
            <w:r>
              <w:t>Tenant</w:t>
            </w:r>
            <w:r w:rsidR="006C5300">
              <w:t xml:space="preserve"> Data</w:t>
            </w:r>
          </w:p>
        </w:tc>
      </w:tr>
      <w:tr w:rsidR="006C5300" w14:paraId="7C3A29E2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59D7" w14:textId="77777777" w:rsidR="006C5300" w:rsidRDefault="006C5300" w:rsidP="00F87467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6B38" w14:textId="01C7089A" w:rsidR="006C5300" w:rsidRDefault="006C5300" w:rsidP="00F87467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 xml:space="preserve">New </w:t>
            </w:r>
            <w:r w:rsidR="00B663CD">
              <w:t>Tenants</w:t>
            </w:r>
            <w:r>
              <w:t xml:space="preserve"> Added</w:t>
            </w:r>
          </w:p>
          <w:p w14:paraId="1EF7FC37" w14:textId="515BC53D" w:rsidR="006C5300" w:rsidRDefault="006C5300" w:rsidP="00F87467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 xml:space="preserve">Existing </w:t>
            </w:r>
            <w:r w:rsidR="00B663CD">
              <w:t>Tenants</w:t>
            </w:r>
            <w:r>
              <w:t xml:space="preserve"> Updated</w:t>
            </w:r>
          </w:p>
          <w:p w14:paraId="48AA9D29" w14:textId="77777777" w:rsidR="006C5300" w:rsidRDefault="006C5300" w:rsidP="00B663CD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 xml:space="preserve">Non Existent </w:t>
            </w:r>
            <w:r w:rsidR="00B663CD">
              <w:t>Tenants</w:t>
            </w:r>
            <w:r>
              <w:t xml:space="preserve"> </w:t>
            </w:r>
            <w:r w:rsidR="00B663CD">
              <w:t>removed from Properties and</w:t>
            </w:r>
            <w:r>
              <w:t xml:space="preserve"> Archived in Oneserve</w:t>
            </w:r>
          </w:p>
          <w:p w14:paraId="2A939EA7" w14:textId="545C1A9D" w:rsidR="00B663CD" w:rsidRDefault="00B663CD" w:rsidP="00B663CD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>All Tenants Linked to appropriate Properties</w:t>
            </w:r>
          </w:p>
        </w:tc>
      </w:tr>
    </w:tbl>
    <w:p w14:paraId="5E65AC4D" w14:textId="77777777" w:rsidR="006C5300" w:rsidRDefault="006C5300" w:rsidP="006C5300">
      <w:pPr>
        <w:pStyle w:val="Normal1"/>
        <w:widowControl w:val="0"/>
      </w:pPr>
    </w:p>
    <w:p w14:paraId="7D8FE0B5" w14:textId="77777777" w:rsidR="006C5300" w:rsidRDefault="006C5300" w:rsidP="006C5300">
      <w:pPr>
        <w:pStyle w:val="Normal1"/>
        <w:widowControl w:val="0"/>
      </w:pPr>
      <w:r>
        <w:t xml:space="preserve"> </w:t>
      </w:r>
    </w:p>
    <w:p w14:paraId="13AC7EAF" w14:textId="77777777" w:rsidR="006C5300" w:rsidRDefault="006C5300" w:rsidP="006C5300">
      <w:pPr>
        <w:pStyle w:val="Heading3"/>
        <w:keepNext w:val="0"/>
        <w:keepLines w:val="0"/>
        <w:widowControl w:val="0"/>
        <w:contextualSpacing w:val="0"/>
      </w:pPr>
      <w:bookmarkStart w:id="20" w:name="_Toc400088355"/>
      <w:r>
        <w:t>File Format</w:t>
      </w:r>
      <w:bookmarkEnd w:id="20"/>
    </w:p>
    <w:p w14:paraId="5B84CE06" w14:textId="77777777" w:rsidR="006C5300" w:rsidRDefault="006C5300" w:rsidP="006C5300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1330"/>
        <w:gridCol w:w="1559"/>
        <w:gridCol w:w="4111"/>
      </w:tblGrid>
      <w:tr w:rsidR="006C5300" w14:paraId="5A575A5B" w14:textId="77777777" w:rsidTr="00F87467">
        <w:tc>
          <w:tcPr>
            <w:tcW w:w="35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9CD7" w14:textId="77777777" w:rsidR="006C5300" w:rsidRDefault="006C5300" w:rsidP="00F87467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13EDA3B9" w14:textId="77777777" w:rsidR="006C5300" w:rsidRDefault="006C5300" w:rsidP="00F87467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155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ABDA" w14:textId="77777777" w:rsidR="006C5300" w:rsidRDefault="006C5300" w:rsidP="00F87467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Data Type</w:t>
            </w:r>
          </w:p>
        </w:tc>
        <w:tc>
          <w:tcPr>
            <w:tcW w:w="41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9427" w14:textId="77777777" w:rsidR="006C5300" w:rsidRDefault="006C5300" w:rsidP="00F87467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6C5300" w14:paraId="16F61C41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C1E" w14:textId="7F70A314" w:rsidR="006C5300" w:rsidRDefault="00650F36" w:rsidP="00F87467">
            <w:pPr>
              <w:pStyle w:val="Normal1"/>
              <w:widowControl w:val="0"/>
            </w:pPr>
            <w:r>
              <w:t>Site_Reference</w:t>
            </w:r>
          </w:p>
        </w:tc>
        <w:tc>
          <w:tcPr>
            <w:tcW w:w="1330" w:type="dxa"/>
          </w:tcPr>
          <w:p w14:paraId="789F0CC9" w14:textId="77777777" w:rsidR="006C5300" w:rsidRDefault="006C5300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7ED2" w14:textId="77777777" w:rsidR="006C5300" w:rsidRDefault="006C5300" w:rsidP="00F87467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053E" w14:textId="77777777" w:rsidR="006C5300" w:rsidRDefault="006C5300" w:rsidP="00F87467">
            <w:pPr>
              <w:pStyle w:val="Normal1"/>
              <w:widowControl w:val="0"/>
            </w:pPr>
            <w:r>
              <w:t>UPRN</w:t>
            </w:r>
          </w:p>
        </w:tc>
      </w:tr>
      <w:tr w:rsidR="006C5300" w14:paraId="52968F10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9F7C" w14:textId="21557C53" w:rsidR="006C5300" w:rsidRDefault="00650F36" w:rsidP="00650F36">
            <w:pPr>
              <w:pStyle w:val="Normal1"/>
              <w:widowControl w:val="0"/>
            </w:pPr>
            <w:r>
              <w:t>Contact</w:t>
            </w:r>
            <w:r w:rsidR="006C5300">
              <w:t>_</w:t>
            </w:r>
            <w:r>
              <w:t>Reference</w:t>
            </w:r>
          </w:p>
        </w:tc>
        <w:tc>
          <w:tcPr>
            <w:tcW w:w="1330" w:type="dxa"/>
          </w:tcPr>
          <w:p w14:paraId="654148E3" w14:textId="77777777" w:rsidR="006C5300" w:rsidRDefault="006C5300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1B96" w14:textId="30CB5B39" w:rsidR="006C5300" w:rsidRDefault="006C5300" w:rsidP="00650F36">
            <w:pPr>
              <w:pStyle w:val="Normal1"/>
              <w:widowControl w:val="0"/>
            </w:pPr>
            <w:r>
              <w:t>Text (</w:t>
            </w:r>
            <w:r w:rsidR="00650F36">
              <w:t>50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B47" w14:textId="7F339657" w:rsidR="006C5300" w:rsidRDefault="00650F36" w:rsidP="00F87467">
            <w:pPr>
              <w:pStyle w:val="Normal1"/>
              <w:widowControl w:val="0"/>
            </w:pPr>
            <w:r>
              <w:t>Unique Contact Identifier</w:t>
            </w:r>
          </w:p>
        </w:tc>
      </w:tr>
      <w:tr w:rsidR="006C5300" w14:paraId="2EDB03DC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44B5" w14:textId="73372EF2" w:rsidR="006C5300" w:rsidRDefault="00650F36" w:rsidP="00F87467">
            <w:pPr>
              <w:pStyle w:val="Normal1"/>
              <w:widowControl w:val="0"/>
            </w:pPr>
            <w:r>
              <w:t>Contact_Salutation</w:t>
            </w:r>
          </w:p>
        </w:tc>
        <w:tc>
          <w:tcPr>
            <w:tcW w:w="1330" w:type="dxa"/>
          </w:tcPr>
          <w:p w14:paraId="6687C32C" w14:textId="77777777" w:rsidR="006C5300" w:rsidRDefault="006C5300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4CB9" w14:textId="2B61D623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50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119A" w14:textId="77777777" w:rsidR="006C5300" w:rsidRDefault="006C5300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52B3F6CB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D5C5" w14:textId="4FF9726C" w:rsidR="006C5300" w:rsidRDefault="00650F36" w:rsidP="00F87467">
            <w:pPr>
              <w:pStyle w:val="Normal1"/>
              <w:widowControl w:val="0"/>
            </w:pPr>
            <w:r>
              <w:t>Contact_Forename</w:t>
            </w:r>
          </w:p>
        </w:tc>
        <w:tc>
          <w:tcPr>
            <w:tcW w:w="1330" w:type="dxa"/>
          </w:tcPr>
          <w:p w14:paraId="7D28A34B" w14:textId="77777777" w:rsidR="006C5300" w:rsidRDefault="006C5300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69B3" w14:textId="1308AECC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80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B40B" w14:textId="77777777" w:rsidR="006C5300" w:rsidRDefault="006C5300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47BB2974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99B1" w14:textId="57384060" w:rsidR="006C5300" w:rsidRDefault="00650F36" w:rsidP="00650F36">
            <w:pPr>
              <w:pStyle w:val="Normal1"/>
              <w:widowControl w:val="0"/>
            </w:pPr>
            <w:r>
              <w:t>Contact_Surname</w:t>
            </w:r>
          </w:p>
        </w:tc>
        <w:tc>
          <w:tcPr>
            <w:tcW w:w="1330" w:type="dxa"/>
          </w:tcPr>
          <w:p w14:paraId="3A88143C" w14:textId="65634D7E" w:rsidR="006C5300" w:rsidRDefault="00CD229F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2215" w14:textId="15795779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80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42C5" w14:textId="26198213" w:rsidR="006C5300" w:rsidRDefault="006C5300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76C5400D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0F38" w14:textId="3C343035" w:rsidR="006C5300" w:rsidRDefault="00CD229F" w:rsidP="00F87467">
            <w:pPr>
              <w:pStyle w:val="Normal1"/>
              <w:widowControl w:val="0"/>
            </w:pPr>
            <w:r>
              <w:t>Contact_1</w:t>
            </w:r>
          </w:p>
        </w:tc>
        <w:tc>
          <w:tcPr>
            <w:tcW w:w="1330" w:type="dxa"/>
          </w:tcPr>
          <w:p w14:paraId="057ECD82" w14:textId="22F0877D" w:rsidR="006C5300" w:rsidRDefault="00CD229F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B8EF" w14:textId="5F74FCF7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80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9852" w14:textId="690C1707" w:rsidR="006C5300" w:rsidRDefault="00CD229F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5D6277E4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30C1" w14:textId="10661709" w:rsidR="006C5300" w:rsidRDefault="00CD229F" w:rsidP="00F87467">
            <w:pPr>
              <w:pStyle w:val="Normal1"/>
              <w:widowControl w:val="0"/>
            </w:pPr>
            <w:r>
              <w:t>Contact_1_Type</w:t>
            </w:r>
          </w:p>
        </w:tc>
        <w:tc>
          <w:tcPr>
            <w:tcW w:w="1330" w:type="dxa"/>
          </w:tcPr>
          <w:p w14:paraId="485623AB" w14:textId="6D069DDE" w:rsidR="006C5300" w:rsidRDefault="00CD229F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42DF" w14:textId="75431790" w:rsidR="006C5300" w:rsidRDefault="00CD229F" w:rsidP="00F87467">
            <w:pPr>
              <w:pStyle w:val="Normal1"/>
              <w:widowControl w:val="0"/>
            </w:pPr>
            <w:r>
              <w:t>Integer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829E" w14:textId="4C51A006" w:rsidR="00CD229F" w:rsidRDefault="00CD229F" w:rsidP="00CD229F">
            <w:pPr>
              <w:pStyle w:val="Normal1"/>
              <w:widowControl w:val="0"/>
            </w:pPr>
            <w:r>
              <w:t>Currently we have 10 contact types set up to choose from which are :</w:t>
            </w:r>
          </w:p>
          <w:p w14:paraId="0F08E7FB" w14:textId="77777777" w:rsidR="00CD229F" w:rsidRDefault="00CD229F" w:rsidP="00CD229F">
            <w:pPr>
              <w:pStyle w:val="Normal1"/>
              <w:widowControl w:val="0"/>
            </w:pPr>
          </w:p>
          <w:p w14:paraId="26FE5CEA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Home Phone</w:t>
            </w:r>
          </w:p>
          <w:p w14:paraId="073F3DD3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Work Phone</w:t>
            </w:r>
          </w:p>
          <w:p w14:paraId="20337FB3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Daytime Phone</w:t>
            </w:r>
          </w:p>
          <w:p w14:paraId="72B6CAC5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Evening Phone</w:t>
            </w:r>
          </w:p>
          <w:p w14:paraId="698DD21D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Mobile Phone</w:t>
            </w:r>
          </w:p>
          <w:p w14:paraId="00C287C4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Email</w:t>
            </w:r>
          </w:p>
          <w:p w14:paraId="41DF2CE4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Fax</w:t>
            </w:r>
          </w:p>
          <w:p w14:paraId="29C9F3A2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Direct Line</w:t>
            </w:r>
          </w:p>
          <w:p w14:paraId="439453C3" w14:textId="77777777" w:rsidR="00CD229F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Extension</w:t>
            </w:r>
          </w:p>
          <w:p w14:paraId="31492022" w14:textId="2C5E2560" w:rsidR="006C5300" w:rsidRDefault="00CD229F" w:rsidP="00CD229F">
            <w:pPr>
              <w:pStyle w:val="Normal1"/>
              <w:widowControl w:val="0"/>
              <w:numPr>
                <w:ilvl w:val="0"/>
                <w:numId w:val="8"/>
              </w:numPr>
            </w:pPr>
            <w:r>
              <w:t>SMS Text</w:t>
            </w:r>
          </w:p>
        </w:tc>
      </w:tr>
      <w:tr w:rsidR="006C5300" w14:paraId="3F118C35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40DE" w14:textId="52990A45" w:rsidR="006C5300" w:rsidRDefault="00CD229F" w:rsidP="00F87467">
            <w:pPr>
              <w:pStyle w:val="Normal1"/>
              <w:widowControl w:val="0"/>
            </w:pPr>
            <w:r>
              <w:t>Contact_2</w:t>
            </w:r>
          </w:p>
        </w:tc>
        <w:tc>
          <w:tcPr>
            <w:tcW w:w="1330" w:type="dxa"/>
          </w:tcPr>
          <w:p w14:paraId="432B52B9" w14:textId="31BF6F03" w:rsidR="006C5300" w:rsidRDefault="00CD229F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6762" w14:textId="1D12A4B2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80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152F" w14:textId="46D4D288" w:rsidR="006C5300" w:rsidRDefault="00CD229F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4F86BAC7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A8D2" w14:textId="3938373C" w:rsidR="006C5300" w:rsidRDefault="00CD229F" w:rsidP="00F87467">
            <w:pPr>
              <w:pStyle w:val="Normal1"/>
              <w:widowControl w:val="0"/>
            </w:pPr>
            <w:r>
              <w:t>Contact_2_Type</w:t>
            </w:r>
          </w:p>
        </w:tc>
        <w:tc>
          <w:tcPr>
            <w:tcW w:w="1330" w:type="dxa"/>
          </w:tcPr>
          <w:p w14:paraId="7525326A" w14:textId="77777777" w:rsidR="006C5300" w:rsidRDefault="006C5300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FA34" w14:textId="4274DB24" w:rsidR="006C5300" w:rsidRDefault="00CD229F" w:rsidP="00F87467">
            <w:pPr>
              <w:pStyle w:val="Normal1"/>
              <w:widowControl w:val="0"/>
            </w:pPr>
            <w:r>
              <w:t>Integer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73BB" w14:textId="7E7941C8" w:rsidR="006C5300" w:rsidRDefault="00CD229F" w:rsidP="00F87467">
            <w:pPr>
              <w:pStyle w:val="Normal1"/>
              <w:widowControl w:val="0"/>
            </w:pPr>
            <w:r>
              <w:t>Same list of options as Contact_1_Type</w:t>
            </w:r>
          </w:p>
        </w:tc>
      </w:tr>
      <w:tr w:rsidR="006C5300" w14:paraId="6C8AECB7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4938" w14:textId="244FA4D3" w:rsidR="006C5300" w:rsidRDefault="00CD229F" w:rsidP="00F87467">
            <w:pPr>
              <w:pStyle w:val="Normal1"/>
              <w:widowControl w:val="0"/>
            </w:pPr>
            <w:r>
              <w:t>Contact_3</w:t>
            </w:r>
          </w:p>
        </w:tc>
        <w:tc>
          <w:tcPr>
            <w:tcW w:w="1330" w:type="dxa"/>
          </w:tcPr>
          <w:p w14:paraId="7EDDDCE1" w14:textId="77777777" w:rsidR="006C5300" w:rsidRDefault="006C5300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A78A" w14:textId="4BD9F2BD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80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2016" w14:textId="6A611F86" w:rsidR="006C5300" w:rsidRDefault="00CD229F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26C32AA8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2B15" w14:textId="3A0D04FD" w:rsidR="006C5300" w:rsidRDefault="00CD229F" w:rsidP="00F87467">
            <w:pPr>
              <w:pStyle w:val="Normal1"/>
              <w:widowControl w:val="0"/>
            </w:pPr>
            <w:r>
              <w:t>Contact_3_Type</w:t>
            </w:r>
          </w:p>
        </w:tc>
        <w:tc>
          <w:tcPr>
            <w:tcW w:w="1330" w:type="dxa"/>
          </w:tcPr>
          <w:p w14:paraId="56898F2E" w14:textId="77777777" w:rsidR="006C5300" w:rsidRDefault="006C5300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CDA5" w14:textId="6B56C1AD" w:rsidR="006C5300" w:rsidRDefault="00CD229F" w:rsidP="00F87467">
            <w:pPr>
              <w:pStyle w:val="Normal1"/>
              <w:widowControl w:val="0"/>
            </w:pPr>
            <w:r>
              <w:t>Integer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F66" w14:textId="779B1B44" w:rsidR="006C5300" w:rsidRDefault="00CD229F" w:rsidP="00F87467">
            <w:pPr>
              <w:pStyle w:val="Normal1"/>
              <w:widowControl w:val="0"/>
            </w:pPr>
            <w:r>
              <w:t>Same list of options as Contact_1_Type</w:t>
            </w:r>
          </w:p>
        </w:tc>
      </w:tr>
      <w:tr w:rsidR="006C5300" w14:paraId="766991C8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3744" w14:textId="2E9F361E" w:rsidR="006C5300" w:rsidRDefault="00CD229F" w:rsidP="00F87467">
            <w:pPr>
              <w:pStyle w:val="Normal1"/>
              <w:widowControl w:val="0"/>
            </w:pPr>
            <w:r>
              <w:t>Contact_4</w:t>
            </w:r>
          </w:p>
        </w:tc>
        <w:tc>
          <w:tcPr>
            <w:tcW w:w="1330" w:type="dxa"/>
          </w:tcPr>
          <w:p w14:paraId="757CE312" w14:textId="77777777" w:rsidR="006C5300" w:rsidRDefault="006C5300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32A8" w14:textId="0E1033AF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80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4075" w14:textId="77777777" w:rsidR="006C5300" w:rsidRDefault="006C5300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6C5300" w14:paraId="43346E5A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9839" w14:textId="714EDA62" w:rsidR="006C5300" w:rsidRDefault="00CD229F" w:rsidP="00F87467">
            <w:pPr>
              <w:pStyle w:val="Normal1"/>
              <w:widowControl w:val="0"/>
            </w:pPr>
            <w:r>
              <w:t>Contact_4_Type</w:t>
            </w:r>
          </w:p>
        </w:tc>
        <w:tc>
          <w:tcPr>
            <w:tcW w:w="1330" w:type="dxa"/>
          </w:tcPr>
          <w:p w14:paraId="707E9234" w14:textId="77777777" w:rsidR="006C5300" w:rsidRDefault="006C5300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CA61" w14:textId="63E16FA6" w:rsidR="006C5300" w:rsidRDefault="00CD229F" w:rsidP="00F87467">
            <w:pPr>
              <w:pStyle w:val="Normal1"/>
              <w:widowControl w:val="0"/>
            </w:pPr>
            <w:r>
              <w:t>Integer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BDE3" w14:textId="705FC7E5" w:rsidR="006C5300" w:rsidRDefault="00CD229F" w:rsidP="00F87467">
            <w:pPr>
              <w:pStyle w:val="Normal1"/>
              <w:widowControl w:val="0"/>
            </w:pPr>
            <w:r>
              <w:t>Same list of options as Contact_1_Type</w:t>
            </w:r>
          </w:p>
        </w:tc>
      </w:tr>
      <w:tr w:rsidR="00CD229F" w14:paraId="330865C0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464D" w14:textId="643456F5" w:rsidR="00CD229F" w:rsidRDefault="00CD229F" w:rsidP="00F87467">
            <w:pPr>
              <w:pStyle w:val="Normal1"/>
              <w:widowControl w:val="0"/>
            </w:pPr>
            <w:r>
              <w:t>Preferred_Contact</w:t>
            </w:r>
          </w:p>
        </w:tc>
        <w:tc>
          <w:tcPr>
            <w:tcW w:w="1330" w:type="dxa"/>
          </w:tcPr>
          <w:p w14:paraId="4E5CE9DD" w14:textId="46F8D789" w:rsidR="00CD229F" w:rsidRDefault="00CD229F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A0B8" w14:textId="53717723" w:rsidR="00CD229F" w:rsidRDefault="00CD229F" w:rsidP="00F87467">
            <w:pPr>
              <w:pStyle w:val="Normal1"/>
              <w:widowControl w:val="0"/>
            </w:pPr>
            <w:r>
              <w:t>Integer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A017" w14:textId="435556DB" w:rsidR="00CD229F" w:rsidRDefault="00CD229F" w:rsidP="00CD229F">
            <w:pPr>
              <w:pStyle w:val="Normal1"/>
              <w:widowControl w:val="0"/>
            </w:pPr>
            <w:r>
              <w:t>Preferred method of contacting the Tenant, Contact 1-4 from above</w:t>
            </w:r>
          </w:p>
        </w:tc>
      </w:tr>
      <w:tr w:rsidR="006C5300" w14:paraId="64230CC8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5813" w14:textId="3A8BA80F" w:rsidR="006C5300" w:rsidRDefault="00CD229F" w:rsidP="00F87467">
            <w:pPr>
              <w:pStyle w:val="Normal1"/>
              <w:widowControl w:val="0"/>
            </w:pPr>
            <w:r>
              <w:t>Contact_Considerations</w:t>
            </w:r>
          </w:p>
        </w:tc>
        <w:tc>
          <w:tcPr>
            <w:tcW w:w="1330" w:type="dxa"/>
          </w:tcPr>
          <w:p w14:paraId="6991A186" w14:textId="77777777" w:rsidR="006C5300" w:rsidRDefault="006C5300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7C9B" w14:textId="3EDCA6F4" w:rsidR="006C5300" w:rsidRDefault="00CD229F" w:rsidP="00F87467">
            <w:pPr>
              <w:pStyle w:val="Normal1"/>
              <w:widowControl w:val="0"/>
            </w:pPr>
            <w:r>
              <w:t>Text (1000)</w:t>
            </w:r>
            <w:r w:rsidR="006C5300">
              <w:t xml:space="preserve"> 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BB74" w14:textId="1E2F13E2" w:rsidR="006C5300" w:rsidRDefault="00CD229F" w:rsidP="00CD229F">
            <w:pPr>
              <w:pStyle w:val="Normal1"/>
              <w:widowControl w:val="0"/>
            </w:pPr>
            <w:r>
              <w:t>Any alerts or information you wish to pass to the operative e.g. Tenant Hard of Hearing or Tenant Aggressive</w:t>
            </w:r>
          </w:p>
        </w:tc>
      </w:tr>
      <w:tr w:rsidR="006C5300" w14:paraId="5E19C014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44FA" w14:textId="099B68E2" w:rsidR="006C5300" w:rsidRDefault="00CD229F" w:rsidP="00F87467">
            <w:pPr>
              <w:pStyle w:val="Normal1"/>
              <w:widowControl w:val="0"/>
            </w:pPr>
            <w:r>
              <w:t>Contact_Notes</w:t>
            </w:r>
          </w:p>
        </w:tc>
        <w:tc>
          <w:tcPr>
            <w:tcW w:w="1330" w:type="dxa"/>
          </w:tcPr>
          <w:p w14:paraId="4B98E903" w14:textId="1A3B3AD2" w:rsidR="006C5300" w:rsidRDefault="00CD229F" w:rsidP="00F87467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E8CA" w14:textId="208E5E04" w:rsidR="006C5300" w:rsidRDefault="006C5300" w:rsidP="00CD229F">
            <w:pPr>
              <w:pStyle w:val="Normal1"/>
              <w:widowControl w:val="0"/>
            </w:pPr>
            <w:r>
              <w:t>Text (</w:t>
            </w:r>
            <w:r w:rsidR="00CD229F">
              <w:t>2000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58E8" w14:textId="37F349AF" w:rsidR="006C5300" w:rsidRDefault="00CD229F" w:rsidP="00F87467">
            <w:pPr>
              <w:pStyle w:val="Normal1"/>
              <w:widowControl w:val="0"/>
            </w:pPr>
            <w:r>
              <w:t>Free Text Field</w:t>
            </w:r>
          </w:p>
        </w:tc>
      </w:tr>
    </w:tbl>
    <w:p w14:paraId="6DF07372" w14:textId="77777777" w:rsidR="006C5300" w:rsidRDefault="006C5300" w:rsidP="006C5300">
      <w:pPr>
        <w:pStyle w:val="Normal1"/>
        <w:widowControl w:val="0"/>
      </w:pPr>
      <w:r>
        <w:t xml:space="preserve"> </w:t>
      </w:r>
    </w:p>
    <w:p w14:paraId="3C89DAD2" w14:textId="77777777" w:rsidR="006C5300" w:rsidRDefault="006C5300" w:rsidP="006C5300">
      <w:pPr>
        <w:pStyle w:val="Normal1"/>
        <w:widowControl w:val="0"/>
      </w:pPr>
    </w:p>
    <w:p w14:paraId="2C9C8C79" w14:textId="77777777" w:rsidR="00CD229F" w:rsidRDefault="00CD229F" w:rsidP="006C5300">
      <w:pPr>
        <w:pStyle w:val="Normal1"/>
        <w:widowControl w:val="0"/>
      </w:pPr>
    </w:p>
    <w:p w14:paraId="0CC5C78A" w14:textId="77777777" w:rsidR="00CD229F" w:rsidRDefault="00CD229F" w:rsidP="006C5300">
      <w:pPr>
        <w:pStyle w:val="Normal1"/>
        <w:widowControl w:val="0"/>
      </w:pPr>
    </w:p>
    <w:p w14:paraId="1A84BAD9" w14:textId="77777777" w:rsidR="00CD229F" w:rsidRDefault="00CD229F" w:rsidP="006C5300">
      <w:pPr>
        <w:pStyle w:val="Normal1"/>
        <w:widowControl w:val="0"/>
      </w:pPr>
    </w:p>
    <w:p w14:paraId="7100D5C5" w14:textId="77777777" w:rsidR="00CD229F" w:rsidRDefault="00CD229F" w:rsidP="006C5300">
      <w:pPr>
        <w:pStyle w:val="Normal1"/>
        <w:widowControl w:val="0"/>
      </w:pPr>
    </w:p>
    <w:p w14:paraId="4815D696" w14:textId="77777777" w:rsidR="00CD229F" w:rsidRDefault="00CD229F" w:rsidP="006C5300">
      <w:pPr>
        <w:pStyle w:val="Normal1"/>
        <w:widowControl w:val="0"/>
      </w:pPr>
    </w:p>
    <w:p w14:paraId="08D60140" w14:textId="77777777" w:rsidR="00CD229F" w:rsidRDefault="00CD229F" w:rsidP="006C5300">
      <w:pPr>
        <w:pStyle w:val="Normal1"/>
        <w:widowControl w:val="0"/>
      </w:pPr>
    </w:p>
    <w:p w14:paraId="14FAB60A" w14:textId="77777777" w:rsidR="00CD229F" w:rsidRDefault="00CD229F" w:rsidP="006C5300">
      <w:pPr>
        <w:pStyle w:val="Normal1"/>
        <w:widowControl w:val="0"/>
      </w:pPr>
    </w:p>
    <w:p w14:paraId="7126638A" w14:textId="77777777" w:rsidR="00CD229F" w:rsidRDefault="00CD229F" w:rsidP="006C5300">
      <w:pPr>
        <w:pStyle w:val="Normal1"/>
        <w:widowControl w:val="0"/>
      </w:pPr>
    </w:p>
    <w:p w14:paraId="68C59107" w14:textId="77777777" w:rsidR="00CD229F" w:rsidRDefault="00CD229F" w:rsidP="006C5300">
      <w:pPr>
        <w:pStyle w:val="Normal1"/>
        <w:widowControl w:val="0"/>
      </w:pPr>
    </w:p>
    <w:p w14:paraId="7E59A8F5" w14:textId="77777777" w:rsidR="00CD229F" w:rsidRDefault="00CD229F" w:rsidP="006C5300">
      <w:pPr>
        <w:pStyle w:val="Normal1"/>
        <w:widowControl w:val="0"/>
      </w:pPr>
    </w:p>
    <w:p w14:paraId="336366C6" w14:textId="77777777" w:rsidR="000F02B9" w:rsidRDefault="000F02B9" w:rsidP="006C5300">
      <w:pPr>
        <w:pStyle w:val="Normal1"/>
        <w:widowControl w:val="0"/>
      </w:pPr>
    </w:p>
    <w:p w14:paraId="4916D4FD" w14:textId="77777777" w:rsidR="000F02B9" w:rsidRDefault="000F02B9" w:rsidP="006C5300">
      <w:pPr>
        <w:pStyle w:val="Normal1"/>
        <w:widowControl w:val="0"/>
      </w:pPr>
    </w:p>
    <w:p w14:paraId="0BF5D29E" w14:textId="77777777" w:rsidR="000F02B9" w:rsidRDefault="000F02B9" w:rsidP="006C5300">
      <w:pPr>
        <w:pStyle w:val="Normal1"/>
        <w:widowControl w:val="0"/>
      </w:pPr>
    </w:p>
    <w:p w14:paraId="709DAFAB" w14:textId="77777777" w:rsidR="000F02B9" w:rsidRDefault="000F02B9" w:rsidP="006C5300">
      <w:pPr>
        <w:pStyle w:val="Normal1"/>
        <w:widowControl w:val="0"/>
      </w:pPr>
    </w:p>
    <w:p w14:paraId="50B3C307" w14:textId="77777777" w:rsidR="00CD229F" w:rsidRDefault="00CD229F" w:rsidP="006C5300">
      <w:pPr>
        <w:pStyle w:val="Normal1"/>
        <w:widowControl w:val="0"/>
      </w:pPr>
    </w:p>
    <w:p w14:paraId="1B4DBF7C" w14:textId="77777777" w:rsidR="00CD229F" w:rsidRDefault="00CD229F" w:rsidP="006C5300">
      <w:pPr>
        <w:pStyle w:val="Normal1"/>
        <w:widowControl w:val="0"/>
      </w:pPr>
    </w:p>
    <w:p w14:paraId="393076F6" w14:textId="0C6C2A39" w:rsidR="00CD229F" w:rsidRDefault="00CD229F" w:rsidP="00CD229F">
      <w:pPr>
        <w:pStyle w:val="Heading3"/>
        <w:keepNext w:val="0"/>
        <w:keepLines w:val="0"/>
        <w:widowControl w:val="0"/>
        <w:contextualSpacing w:val="0"/>
      </w:pPr>
      <w:bookmarkStart w:id="21" w:name="_Toc400088356"/>
      <w:r>
        <w:t>Sample XML File Format</w:t>
      </w:r>
      <w:bookmarkEnd w:id="21"/>
    </w:p>
    <w:p w14:paraId="13507F2E" w14:textId="77777777" w:rsidR="00CD229F" w:rsidRDefault="00CD229F" w:rsidP="00CD229F">
      <w:pPr>
        <w:pStyle w:val="Normal1"/>
        <w:widowControl w:val="0"/>
      </w:pPr>
    </w:p>
    <w:p w14:paraId="122BC9F3" w14:textId="77777777" w:rsidR="00CD229F" w:rsidRDefault="00CD229F" w:rsidP="00CD229F">
      <w:pPr>
        <w:pStyle w:val="Normal1"/>
        <w:widowControl w:val="0"/>
      </w:pPr>
    </w:p>
    <w:p w14:paraId="5113B109" w14:textId="77777777" w:rsidR="00480673" w:rsidRDefault="00480673" w:rsidP="00480673">
      <w:pPr>
        <w:pStyle w:val="Normal1"/>
        <w:widowControl w:val="0"/>
      </w:pPr>
      <w:r>
        <w:t>&lt;root&gt;</w:t>
      </w:r>
    </w:p>
    <w:p w14:paraId="7B7B9649" w14:textId="77777777" w:rsidR="00480673" w:rsidRDefault="00480673" w:rsidP="00480673">
      <w:pPr>
        <w:pStyle w:val="Normal1"/>
        <w:widowControl w:val="0"/>
      </w:pPr>
      <w:r>
        <w:tab/>
        <w:t>&lt;contacts&gt;</w:t>
      </w:r>
    </w:p>
    <w:p w14:paraId="4F415D90" w14:textId="77777777" w:rsidR="00480673" w:rsidRDefault="00480673" w:rsidP="00480673">
      <w:pPr>
        <w:pStyle w:val="Normal1"/>
        <w:widowControl w:val="0"/>
      </w:pPr>
      <w:r>
        <w:tab/>
      </w:r>
      <w:r>
        <w:tab/>
        <w:t>&lt;contact&gt;</w:t>
      </w:r>
    </w:p>
    <w:p w14:paraId="19AF3EA6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&lt;siteRef&gt;UPRN1234&lt;/siteRef&gt;</w:t>
      </w:r>
    </w:p>
    <w:p w14:paraId="730317E8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&lt;contactRef&gt;87346251&lt;/contactRef&gt;</w:t>
      </w:r>
    </w:p>
    <w:p w14:paraId="58B9028F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&lt;contactSalutation&gt;Mr&lt;/contactSalutation&gt;</w:t>
      </w:r>
    </w:p>
    <w:p w14:paraId="4CA41BB7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&lt;contactForename&gt;Mark&lt;/contactForename&gt;</w:t>
      </w:r>
    </w:p>
    <w:p w14:paraId="4EC8074F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&lt;contactSurname&gt;Perryman&lt;/contactSurname&gt;</w:t>
      </w:r>
    </w:p>
    <w:p w14:paraId="6ACD34A4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&lt;contact1&gt;01234 567890&lt;/contact1&gt;</w:t>
      </w:r>
    </w:p>
    <w:p w14:paraId="5D697AB4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&lt;contact1Type&gt;1&lt;/contact1Type&gt;</w:t>
      </w:r>
    </w:p>
    <w:p w14:paraId="3295206F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&lt;contact2&gt;mark@test.com&lt;/contact2&gt;</w:t>
      </w:r>
    </w:p>
    <w:p w14:paraId="1E0A2262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&lt;contact2Type&gt;6&lt;/contact2Type&gt;</w:t>
      </w:r>
    </w:p>
    <w:p w14:paraId="05D5DE33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&lt;contact3&gt;07771 876112&lt;/contact3&gt;</w:t>
      </w:r>
    </w:p>
    <w:p w14:paraId="78BA00C6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&lt;contact3Type&gt;5&lt;/contact3Type&gt;</w:t>
      </w:r>
    </w:p>
    <w:p w14:paraId="12BC9941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&lt;contact4&gt;&lt;/contact4&gt;</w:t>
      </w:r>
    </w:p>
    <w:p w14:paraId="685006B0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&lt;contact4Type&gt;&lt;/contact4Type&gt;</w:t>
      </w:r>
    </w:p>
    <w:p w14:paraId="611D70FE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&lt;preferredContact&gt;3&lt;/preferredContact&gt;</w:t>
      </w:r>
    </w:p>
    <w:p w14:paraId="41849F0F" w14:textId="66CCB785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&lt;contactConsiderations&gt;Tenant hard of hearing&lt;/contactConsiderations&gt;</w:t>
      </w:r>
    </w:p>
    <w:p w14:paraId="17D6D3AD" w14:textId="77777777" w:rsidR="00480673" w:rsidRDefault="00480673" w:rsidP="00480673">
      <w:pPr>
        <w:pStyle w:val="Normal1"/>
        <w:widowControl w:val="0"/>
      </w:pPr>
      <w:r>
        <w:tab/>
      </w:r>
      <w:r>
        <w:tab/>
      </w:r>
      <w:r>
        <w:tab/>
        <w:t>&lt;contactNotes&gt;Any additional information if required here&lt;/contactNotes&gt;</w:t>
      </w:r>
    </w:p>
    <w:p w14:paraId="2783436E" w14:textId="77777777" w:rsidR="00480673" w:rsidRDefault="00480673" w:rsidP="00480673">
      <w:pPr>
        <w:pStyle w:val="Normal1"/>
        <w:widowControl w:val="0"/>
      </w:pPr>
      <w:r>
        <w:tab/>
      </w:r>
      <w:r>
        <w:tab/>
        <w:t>&lt;/contact&gt;</w:t>
      </w:r>
    </w:p>
    <w:p w14:paraId="71BE938C" w14:textId="77777777" w:rsidR="00480673" w:rsidRDefault="00480673" w:rsidP="00480673">
      <w:pPr>
        <w:pStyle w:val="Normal1"/>
        <w:widowControl w:val="0"/>
      </w:pPr>
      <w:r>
        <w:tab/>
        <w:t>&lt;/contacts&gt;</w:t>
      </w:r>
    </w:p>
    <w:p w14:paraId="09968E91" w14:textId="372F51BA" w:rsidR="00E81A01" w:rsidRDefault="00480673" w:rsidP="00480673">
      <w:pPr>
        <w:pStyle w:val="Normal1"/>
        <w:widowControl w:val="0"/>
      </w:pPr>
      <w:r>
        <w:t>&lt;/root&gt;</w:t>
      </w:r>
    </w:p>
    <w:p w14:paraId="14810229" w14:textId="77777777" w:rsidR="00BB0069" w:rsidRDefault="00BB0069" w:rsidP="00480673">
      <w:pPr>
        <w:pStyle w:val="Normal1"/>
        <w:widowControl w:val="0"/>
      </w:pPr>
    </w:p>
    <w:p w14:paraId="343C9512" w14:textId="77777777" w:rsidR="00BB0069" w:rsidRDefault="00BB0069" w:rsidP="00480673">
      <w:pPr>
        <w:pStyle w:val="Normal1"/>
        <w:widowControl w:val="0"/>
      </w:pPr>
    </w:p>
    <w:p w14:paraId="74D60733" w14:textId="2DAC9EBD" w:rsidR="001800F8" w:rsidRDefault="001800F8" w:rsidP="001800F8">
      <w:pPr>
        <w:pStyle w:val="Heading3"/>
        <w:keepNext w:val="0"/>
        <w:keepLines w:val="0"/>
        <w:widowControl w:val="0"/>
        <w:contextualSpacing w:val="0"/>
      </w:pPr>
      <w:bookmarkStart w:id="22" w:name="_Toc400088357"/>
      <w:r>
        <w:t>Technical Notes</w:t>
      </w:r>
      <w:bookmarkEnd w:id="22"/>
    </w:p>
    <w:p w14:paraId="7AB28531" w14:textId="77777777" w:rsidR="001800F8" w:rsidRDefault="001800F8" w:rsidP="001800F8">
      <w:pPr>
        <w:pStyle w:val="Normal1"/>
      </w:pPr>
    </w:p>
    <w:p w14:paraId="52528EE7" w14:textId="57EE8EDA" w:rsidR="001800F8" w:rsidRPr="001800F8" w:rsidRDefault="001800F8" w:rsidP="001800F8">
      <w:pPr>
        <w:pStyle w:val="Normal1"/>
        <w:numPr>
          <w:ilvl w:val="0"/>
          <w:numId w:val="9"/>
        </w:numPr>
      </w:pPr>
      <w:r>
        <w:t>If a tenant is linked to more than one property the record will need to be duplicated</w:t>
      </w:r>
      <w:r w:rsidR="00DF3895">
        <w:t xml:space="preserve"> with the differing site reference – the interface will recognise the duplicate tenant and create links to both (or more) properties.</w:t>
      </w:r>
    </w:p>
    <w:p w14:paraId="132F9388" w14:textId="77777777" w:rsidR="00BB0069" w:rsidRDefault="00BB0069" w:rsidP="00480673">
      <w:pPr>
        <w:pStyle w:val="Normal1"/>
        <w:widowControl w:val="0"/>
      </w:pPr>
    </w:p>
    <w:p w14:paraId="233B8088" w14:textId="77777777" w:rsidR="00BB0069" w:rsidRDefault="00BB0069" w:rsidP="00480673">
      <w:pPr>
        <w:pStyle w:val="Normal1"/>
        <w:widowControl w:val="0"/>
      </w:pPr>
    </w:p>
    <w:p w14:paraId="3CBE96C1" w14:textId="77777777" w:rsidR="00BB0069" w:rsidRDefault="00BB0069" w:rsidP="00480673">
      <w:pPr>
        <w:pStyle w:val="Normal1"/>
        <w:widowControl w:val="0"/>
      </w:pPr>
    </w:p>
    <w:p w14:paraId="76AA508A" w14:textId="77777777" w:rsidR="00BB0069" w:rsidRDefault="00BB0069" w:rsidP="00480673">
      <w:pPr>
        <w:pStyle w:val="Normal1"/>
        <w:widowControl w:val="0"/>
      </w:pPr>
    </w:p>
    <w:p w14:paraId="7EE0A395" w14:textId="77777777" w:rsidR="00BB0069" w:rsidRDefault="00BB0069" w:rsidP="00480673">
      <w:pPr>
        <w:pStyle w:val="Normal1"/>
        <w:widowControl w:val="0"/>
      </w:pPr>
    </w:p>
    <w:p w14:paraId="0AF0893D" w14:textId="77777777" w:rsidR="00BB0069" w:rsidRDefault="00BB0069" w:rsidP="00480673">
      <w:pPr>
        <w:pStyle w:val="Normal1"/>
        <w:widowControl w:val="0"/>
      </w:pPr>
    </w:p>
    <w:p w14:paraId="48CD913F" w14:textId="77777777" w:rsidR="00BB0069" w:rsidRDefault="00BB0069" w:rsidP="00480673">
      <w:pPr>
        <w:pStyle w:val="Normal1"/>
        <w:widowControl w:val="0"/>
      </w:pPr>
    </w:p>
    <w:p w14:paraId="1149FE8C" w14:textId="77777777" w:rsidR="00BB0069" w:rsidRDefault="00BB0069" w:rsidP="00480673">
      <w:pPr>
        <w:pStyle w:val="Normal1"/>
        <w:widowControl w:val="0"/>
      </w:pPr>
    </w:p>
    <w:p w14:paraId="5EB70079" w14:textId="77777777" w:rsidR="00BB0069" w:rsidRDefault="00BB0069" w:rsidP="00480673">
      <w:pPr>
        <w:pStyle w:val="Normal1"/>
        <w:widowControl w:val="0"/>
      </w:pPr>
    </w:p>
    <w:p w14:paraId="2D9A03F7" w14:textId="77777777" w:rsidR="00BB0069" w:rsidRDefault="00BB0069" w:rsidP="00480673">
      <w:pPr>
        <w:pStyle w:val="Normal1"/>
        <w:widowControl w:val="0"/>
      </w:pPr>
    </w:p>
    <w:p w14:paraId="0896E4B0" w14:textId="77777777" w:rsidR="00BB0069" w:rsidRDefault="00BB0069" w:rsidP="00480673">
      <w:pPr>
        <w:pStyle w:val="Normal1"/>
        <w:widowControl w:val="0"/>
      </w:pPr>
    </w:p>
    <w:p w14:paraId="1FCFF221" w14:textId="77777777" w:rsidR="00BB0069" w:rsidRDefault="00BB0069" w:rsidP="00480673">
      <w:pPr>
        <w:pStyle w:val="Normal1"/>
        <w:widowControl w:val="0"/>
      </w:pPr>
    </w:p>
    <w:p w14:paraId="4763BB95" w14:textId="77777777" w:rsidR="00BB0069" w:rsidRDefault="00BB0069" w:rsidP="00480673">
      <w:pPr>
        <w:pStyle w:val="Normal1"/>
        <w:widowControl w:val="0"/>
      </w:pPr>
    </w:p>
    <w:p w14:paraId="64FE1101" w14:textId="0BB551D1" w:rsidR="00BB0069" w:rsidRDefault="00BB0069" w:rsidP="00BB0069">
      <w:pPr>
        <w:pStyle w:val="Heading2"/>
        <w:keepNext w:val="0"/>
        <w:keepLines w:val="0"/>
        <w:widowControl w:val="0"/>
        <w:contextualSpacing w:val="0"/>
      </w:pPr>
      <w:bookmarkStart w:id="23" w:name="_Toc400088358"/>
      <w:r>
        <w:t>Interface OH-CORE-03: Asbestos Import</w:t>
      </w:r>
      <w:bookmarkEnd w:id="23"/>
    </w:p>
    <w:p w14:paraId="01DF305A" w14:textId="77777777" w:rsidR="00BB0069" w:rsidRDefault="00BB0069" w:rsidP="00BB0069">
      <w:pPr>
        <w:pStyle w:val="Normal1"/>
        <w:pBdr>
          <w:top w:val="single" w:sz="4" w:space="1" w:color="auto"/>
        </w:pBdr>
      </w:pPr>
    </w:p>
    <w:p w14:paraId="6A4EB021" w14:textId="77777777" w:rsidR="00BB0069" w:rsidRDefault="00BB0069" w:rsidP="00BB0069">
      <w:pPr>
        <w:pStyle w:val="Normal1"/>
        <w:widowControl w:val="0"/>
      </w:pPr>
    </w:p>
    <w:p w14:paraId="67C7CE1C" w14:textId="77777777" w:rsidR="00BB0069" w:rsidRDefault="00BB0069" w:rsidP="00BB0069">
      <w:pPr>
        <w:pStyle w:val="Normal1"/>
        <w:widowControl w:val="0"/>
      </w:pPr>
    </w:p>
    <w:p w14:paraId="773AFD22" w14:textId="4867E10D" w:rsidR="00BB0069" w:rsidRDefault="00BB0069" w:rsidP="00BB0069">
      <w:pPr>
        <w:pStyle w:val="Normal1"/>
        <w:widowControl w:val="0"/>
      </w:pPr>
      <w:r>
        <w:t>This interface imports Asbestos data from Integrator to Oneserve.</w:t>
      </w:r>
    </w:p>
    <w:p w14:paraId="2D0DEFF2" w14:textId="77777777" w:rsidR="00BB0069" w:rsidRDefault="00BB0069" w:rsidP="00BB0069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BB0069" w14:paraId="11A693BA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F4A7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670F" w14:textId="0BADC888" w:rsidR="00BB0069" w:rsidRDefault="00BB0069" w:rsidP="00F87467">
            <w:pPr>
              <w:pStyle w:val="Normal1"/>
              <w:widowControl w:val="0"/>
            </w:pPr>
            <w:r>
              <w:t>Integrator</w:t>
            </w:r>
          </w:p>
        </w:tc>
      </w:tr>
      <w:tr w:rsidR="00BB0069" w14:paraId="6E2E2AD0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01EA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4275" w14:textId="77777777" w:rsidR="00BB0069" w:rsidRDefault="00BB0069" w:rsidP="00F87467">
            <w:pPr>
              <w:pStyle w:val="Normal1"/>
              <w:widowControl w:val="0"/>
            </w:pPr>
            <w:r>
              <w:t>Oneserve</w:t>
            </w:r>
          </w:p>
        </w:tc>
      </w:tr>
      <w:tr w:rsidR="00BB0069" w14:paraId="71292BA9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6320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B33D" w14:textId="77777777" w:rsidR="00BB0069" w:rsidRDefault="00BB0069" w:rsidP="00F87467">
            <w:pPr>
              <w:pStyle w:val="Normal1"/>
              <w:widowControl w:val="0"/>
            </w:pPr>
            <w:r>
              <w:t>SFTP</w:t>
            </w:r>
          </w:p>
        </w:tc>
      </w:tr>
      <w:tr w:rsidR="00BB0069" w14:paraId="4AFD46FD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004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C966" w14:textId="77777777" w:rsidR="00BB0069" w:rsidRDefault="00BB0069" w:rsidP="00F87467">
            <w:pPr>
              <w:pStyle w:val="Normal1"/>
              <w:widowControl w:val="0"/>
            </w:pPr>
            <w:r>
              <w:t>Nightly (Time to be decided but should run post Property Import)</w:t>
            </w:r>
          </w:p>
        </w:tc>
      </w:tr>
      <w:tr w:rsidR="00BB0069" w14:paraId="674BC326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3857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590B" w14:textId="0EF75F45" w:rsidR="00BB0069" w:rsidRDefault="00BB0069" w:rsidP="00F87467">
            <w:pPr>
              <w:pStyle w:val="Normal1"/>
              <w:widowControl w:val="0"/>
            </w:pPr>
            <w:r>
              <w:t>Asbestos_[ddMMyyyy].xml</w:t>
            </w:r>
          </w:p>
        </w:tc>
      </w:tr>
      <w:tr w:rsidR="00BB0069" w14:paraId="02F7A3EE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85EF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08B4" w14:textId="77777777" w:rsidR="00BB0069" w:rsidRDefault="00BB0069" w:rsidP="00F87467">
            <w:pPr>
              <w:pStyle w:val="Normal1"/>
              <w:widowControl w:val="0"/>
            </w:pPr>
            <w:r>
              <w:t>&lt;root of sftp&gt;</w:t>
            </w:r>
          </w:p>
        </w:tc>
      </w:tr>
      <w:tr w:rsidR="00BB0069" w14:paraId="0335A3C6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A053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934" w14:textId="1FB5068B" w:rsidR="00BB0069" w:rsidRDefault="00BB0069" w:rsidP="00F87467">
            <w:pPr>
              <w:pStyle w:val="Normal1"/>
              <w:widowControl w:val="0"/>
            </w:pPr>
            <w:r>
              <w:t>Asbestos Data</w:t>
            </w:r>
          </w:p>
        </w:tc>
      </w:tr>
      <w:tr w:rsidR="00BB0069" w14:paraId="7171D54A" w14:textId="77777777" w:rsidTr="00F8746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9B5A" w14:textId="77777777" w:rsidR="00BB0069" w:rsidRDefault="00BB0069" w:rsidP="00F87467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3422" w14:textId="759DBBC1" w:rsidR="00BB0069" w:rsidRDefault="00BB0069" w:rsidP="00F87467">
            <w:pPr>
              <w:pStyle w:val="Normal1"/>
              <w:widowControl w:val="0"/>
              <w:numPr>
                <w:ilvl w:val="0"/>
                <w:numId w:val="1"/>
              </w:numPr>
              <w:ind w:hanging="359"/>
              <w:contextualSpacing/>
            </w:pPr>
            <w:r>
              <w:t>Updates all properties with supplied Asbestos data</w:t>
            </w:r>
          </w:p>
        </w:tc>
      </w:tr>
    </w:tbl>
    <w:p w14:paraId="37106907" w14:textId="77777777" w:rsidR="00BB0069" w:rsidRDefault="00BB0069" w:rsidP="00BB0069">
      <w:pPr>
        <w:pStyle w:val="Normal1"/>
        <w:widowControl w:val="0"/>
      </w:pPr>
    </w:p>
    <w:p w14:paraId="0B99EFD0" w14:textId="77777777" w:rsidR="00BB0069" w:rsidRDefault="00BB0069" w:rsidP="00BB0069">
      <w:pPr>
        <w:pStyle w:val="Normal1"/>
        <w:widowControl w:val="0"/>
      </w:pPr>
      <w:r>
        <w:t xml:space="preserve"> </w:t>
      </w:r>
    </w:p>
    <w:p w14:paraId="2B91AFDE" w14:textId="77777777" w:rsidR="00BB0069" w:rsidRDefault="00BB0069" w:rsidP="00BB0069">
      <w:pPr>
        <w:pStyle w:val="Heading3"/>
        <w:keepNext w:val="0"/>
        <w:keepLines w:val="0"/>
        <w:widowControl w:val="0"/>
        <w:contextualSpacing w:val="0"/>
      </w:pPr>
      <w:bookmarkStart w:id="24" w:name="_Toc400088359"/>
      <w:r>
        <w:t>File Format</w:t>
      </w:r>
      <w:bookmarkEnd w:id="24"/>
    </w:p>
    <w:p w14:paraId="0F149F0F" w14:textId="77777777" w:rsidR="00BB0069" w:rsidRDefault="00BB0069" w:rsidP="00BB0069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1330"/>
        <w:gridCol w:w="1559"/>
        <w:gridCol w:w="4111"/>
      </w:tblGrid>
      <w:tr w:rsidR="00BB0069" w14:paraId="538DC6BE" w14:textId="77777777" w:rsidTr="00F87467">
        <w:tc>
          <w:tcPr>
            <w:tcW w:w="35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B9E6" w14:textId="77777777" w:rsidR="00BB0069" w:rsidRDefault="00BB0069" w:rsidP="00F87467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9B66FEA" w14:textId="77777777" w:rsidR="00BB0069" w:rsidRDefault="00BB0069" w:rsidP="00F87467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155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4929" w14:textId="77777777" w:rsidR="00BB0069" w:rsidRDefault="00BB0069" w:rsidP="00F87467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Data Type</w:t>
            </w:r>
          </w:p>
        </w:tc>
        <w:tc>
          <w:tcPr>
            <w:tcW w:w="41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8BFB" w14:textId="77777777" w:rsidR="00BB0069" w:rsidRDefault="00BB0069" w:rsidP="00F87467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BB0069" w14:paraId="443372B5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4776" w14:textId="77777777" w:rsidR="00BB0069" w:rsidRDefault="00BB0069" w:rsidP="00F87467">
            <w:pPr>
              <w:pStyle w:val="Normal1"/>
              <w:widowControl w:val="0"/>
            </w:pPr>
            <w:r>
              <w:t>Site_Reference</w:t>
            </w:r>
          </w:p>
        </w:tc>
        <w:tc>
          <w:tcPr>
            <w:tcW w:w="1330" w:type="dxa"/>
          </w:tcPr>
          <w:p w14:paraId="1BD82494" w14:textId="77777777" w:rsidR="00BB0069" w:rsidRDefault="00BB0069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9C6" w14:textId="77777777" w:rsidR="00BB0069" w:rsidRDefault="00BB0069" w:rsidP="00F87467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C542" w14:textId="77777777" w:rsidR="00BB0069" w:rsidRDefault="00BB0069" w:rsidP="00F87467">
            <w:pPr>
              <w:pStyle w:val="Normal1"/>
              <w:widowControl w:val="0"/>
            </w:pPr>
            <w:r>
              <w:t>UPRN</w:t>
            </w:r>
          </w:p>
        </w:tc>
      </w:tr>
      <w:tr w:rsidR="00BB0069" w14:paraId="56672749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5BCE" w14:textId="1F1873AF" w:rsidR="00BB0069" w:rsidRPr="00F87467" w:rsidRDefault="00F87467" w:rsidP="00F87467">
            <w:pPr>
              <w:pStyle w:val="Normal1"/>
              <w:widowControl w:val="0"/>
              <w:rPr>
                <w:b/>
              </w:rPr>
            </w:pPr>
            <w:r w:rsidRPr="00F87467">
              <w:rPr>
                <w:b/>
              </w:rPr>
              <w:t>Asbestos Data Section</w:t>
            </w:r>
          </w:p>
        </w:tc>
        <w:tc>
          <w:tcPr>
            <w:tcW w:w="1330" w:type="dxa"/>
          </w:tcPr>
          <w:p w14:paraId="7C029D56" w14:textId="570DDB24" w:rsidR="00BB0069" w:rsidRDefault="00BB0069" w:rsidP="00F87467">
            <w:pPr>
              <w:pStyle w:val="Normal1"/>
              <w:widowControl w:val="0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F298" w14:textId="499CE54B" w:rsidR="00BB0069" w:rsidRDefault="00BB0069" w:rsidP="00F87467">
            <w:pPr>
              <w:pStyle w:val="Normal1"/>
              <w:widowControl w:val="0"/>
            </w:pP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588F" w14:textId="231559B2" w:rsidR="00BB0069" w:rsidRDefault="00BB0069" w:rsidP="00F87467">
            <w:pPr>
              <w:pStyle w:val="Normal1"/>
              <w:widowControl w:val="0"/>
            </w:pPr>
          </w:p>
        </w:tc>
      </w:tr>
      <w:tr w:rsidR="00BB0069" w14:paraId="5876E49B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0458" w14:textId="44519E24" w:rsidR="00BB0069" w:rsidRDefault="001A03D3" w:rsidP="00F87467">
            <w:pPr>
              <w:pStyle w:val="Normal1"/>
              <w:widowControl w:val="0"/>
            </w:pPr>
            <w:r>
              <w:t>Floor</w:t>
            </w:r>
          </w:p>
        </w:tc>
        <w:tc>
          <w:tcPr>
            <w:tcW w:w="1330" w:type="dxa"/>
          </w:tcPr>
          <w:p w14:paraId="14C2823B" w14:textId="77777777" w:rsidR="00BB0069" w:rsidRDefault="00BB0069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D83F" w14:textId="77777777" w:rsidR="00BB0069" w:rsidRDefault="00BB0069" w:rsidP="00F87467">
            <w:pPr>
              <w:pStyle w:val="Normal1"/>
              <w:widowControl w:val="0"/>
            </w:pPr>
            <w:r>
              <w:t>Text (50)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8EF4" w14:textId="77777777" w:rsidR="00BB0069" w:rsidRDefault="00BB0069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BB0069" w14:paraId="01E281AF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F076" w14:textId="6C864B23" w:rsidR="00BB0069" w:rsidRDefault="001A03D3" w:rsidP="00F87467">
            <w:pPr>
              <w:pStyle w:val="Normal1"/>
              <w:widowControl w:val="0"/>
            </w:pPr>
            <w:r>
              <w:t>Room</w:t>
            </w:r>
          </w:p>
        </w:tc>
        <w:tc>
          <w:tcPr>
            <w:tcW w:w="1330" w:type="dxa"/>
          </w:tcPr>
          <w:p w14:paraId="2B11DD1F" w14:textId="77777777" w:rsidR="00BB0069" w:rsidRDefault="00BB0069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CA92" w14:textId="00FF99B6" w:rsidR="00BB0069" w:rsidRDefault="00BB0069" w:rsidP="001A03D3">
            <w:pPr>
              <w:pStyle w:val="Normal1"/>
              <w:widowControl w:val="0"/>
            </w:pPr>
            <w:r>
              <w:t>Text (</w:t>
            </w:r>
            <w:r w:rsidR="001A03D3">
              <w:t>50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3AD9" w14:textId="77777777" w:rsidR="00BB0069" w:rsidRDefault="00BB0069" w:rsidP="00F87467">
            <w:pPr>
              <w:pStyle w:val="Normal1"/>
              <w:widowControl w:val="0"/>
            </w:pPr>
            <w:r>
              <w:t>Free Text Field</w:t>
            </w:r>
          </w:p>
        </w:tc>
      </w:tr>
      <w:tr w:rsidR="00BB0069" w14:paraId="26049340" w14:textId="77777777" w:rsidTr="00F87467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CAF2" w14:textId="7416E616" w:rsidR="00BB0069" w:rsidRDefault="001A03D3" w:rsidP="00F87467">
            <w:pPr>
              <w:pStyle w:val="Normal1"/>
              <w:widowControl w:val="0"/>
            </w:pPr>
            <w:r>
              <w:t>Article</w:t>
            </w:r>
          </w:p>
        </w:tc>
        <w:tc>
          <w:tcPr>
            <w:tcW w:w="1330" w:type="dxa"/>
          </w:tcPr>
          <w:p w14:paraId="3297A4D9" w14:textId="77777777" w:rsidR="00BB0069" w:rsidRDefault="00BB0069" w:rsidP="00F87467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D7C5" w14:textId="0AE4532A" w:rsidR="00BB0069" w:rsidRDefault="00BB0069" w:rsidP="001A03D3">
            <w:pPr>
              <w:pStyle w:val="Normal1"/>
              <w:widowControl w:val="0"/>
            </w:pPr>
            <w:r>
              <w:t>Text (</w:t>
            </w:r>
            <w:r w:rsidR="001A03D3">
              <w:t>50</w:t>
            </w:r>
            <w:r>
              <w:t>)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9096" w14:textId="77777777" w:rsidR="00BB0069" w:rsidRDefault="00BB0069" w:rsidP="00F87467">
            <w:pPr>
              <w:pStyle w:val="Normal1"/>
              <w:widowControl w:val="0"/>
            </w:pPr>
            <w:r>
              <w:t>Free Text Field</w:t>
            </w:r>
          </w:p>
        </w:tc>
      </w:tr>
    </w:tbl>
    <w:p w14:paraId="2A8FB6F7" w14:textId="77777777" w:rsidR="00BB0069" w:rsidRDefault="00BB0069" w:rsidP="00BB0069">
      <w:pPr>
        <w:pStyle w:val="Normal1"/>
        <w:widowControl w:val="0"/>
      </w:pPr>
      <w:bookmarkStart w:id="25" w:name="_GoBack"/>
      <w:bookmarkEnd w:id="25"/>
      <w:r>
        <w:t xml:space="preserve"> </w:t>
      </w:r>
    </w:p>
    <w:p w14:paraId="666AFCD7" w14:textId="77777777" w:rsidR="00BB0069" w:rsidRDefault="00BB0069" w:rsidP="00BB0069">
      <w:pPr>
        <w:pStyle w:val="Normal1"/>
        <w:widowControl w:val="0"/>
      </w:pPr>
    </w:p>
    <w:p w14:paraId="3172BF83" w14:textId="77777777" w:rsidR="00BB0069" w:rsidRDefault="00BB0069" w:rsidP="00BB0069">
      <w:pPr>
        <w:pStyle w:val="Normal1"/>
        <w:widowControl w:val="0"/>
      </w:pPr>
    </w:p>
    <w:p w14:paraId="1A29E4A7" w14:textId="77777777" w:rsidR="00BB0069" w:rsidRDefault="00BB0069" w:rsidP="00BB0069">
      <w:pPr>
        <w:pStyle w:val="Normal1"/>
        <w:widowControl w:val="0"/>
      </w:pPr>
    </w:p>
    <w:p w14:paraId="543588E6" w14:textId="77777777" w:rsidR="00BB0069" w:rsidRDefault="00BB0069" w:rsidP="00BB0069">
      <w:pPr>
        <w:pStyle w:val="Normal1"/>
        <w:widowControl w:val="0"/>
      </w:pPr>
    </w:p>
    <w:p w14:paraId="24D1BC2B" w14:textId="77777777" w:rsidR="00BB0069" w:rsidRDefault="00BB0069" w:rsidP="00BB0069">
      <w:pPr>
        <w:pStyle w:val="Normal1"/>
        <w:widowControl w:val="0"/>
      </w:pPr>
    </w:p>
    <w:p w14:paraId="1D2C8495" w14:textId="77777777" w:rsidR="00BB0069" w:rsidRDefault="00BB0069" w:rsidP="00BB0069">
      <w:pPr>
        <w:pStyle w:val="Normal1"/>
        <w:widowControl w:val="0"/>
      </w:pPr>
    </w:p>
    <w:p w14:paraId="4FE6FC21" w14:textId="77777777" w:rsidR="00BB0069" w:rsidRDefault="00BB0069" w:rsidP="00BB0069">
      <w:pPr>
        <w:pStyle w:val="Normal1"/>
        <w:widowControl w:val="0"/>
      </w:pPr>
    </w:p>
    <w:p w14:paraId="6B635A13" w14:textId="77777777" w:rsidR="00BB0069" w:rsidRDefault="00BB0069" w:rsidP="00BB0069">
      <w:pPr>
        <w:pStyle w:val="Normal1"/>
        <w:widowControl w:val="0"/>
      </w:pPr>
    </w:p>
    <w:p w14:paraId="5D756095" w14:textId="77777777" w:rsidR="00BB0069" w:rsidRDefault="00BB0069" w:rsidP="00BB0069">
      <w:pPr>
        <w:pStyle w:val="Heading3"/>
        <w:keepNext w:val="0"/>
        <w:keepLines w:val="0"/>
        <w:widowControl w:val="0"/>
        <w:contextualSpacing w:val="0"/>
      </w:pPr>
      <w:bookmarkStart w:id="26" w:name="_Toc400088360"/>
      <w:r>
        <w:t>Sample XML File Format</w:t>
      </w:r>
      <w:bookmarkEnd w:id="26"/>
    </w:p>
    <w:p w14:paraId="7B07117C" w14:textId="77777777" w:rsidR="00BB0069" w:rsidRDefault="00BB0069" w:rsidP="00BB0069">
      <w:pPr>
        <w:pStyle w:val="Normal1"/>
        <w:widowControl w:val="0"/>
      </w:pPr>
    </w:p>
    <w:p w14:paraId="5936CEB0" w14:textId="77777777" w:rsidR="00BB0069" w:rsidRDefault="00BB0069" w:rsidP="00BB0069">
      <w:pPr>
        <w:pStyle w:val="Normal1"/>
        <w:widowControl w:val="0"/>
      </w:pPr>
    </w:p>
    <w:p w14:paraId="26A40D88" w14:textId="77777777" w:rsidR="00BB0069" w:rsidRDefault="00BB0069" w:rsidP="00BB0069">
      <w:pPr>
        <w:pStyle w:val="Normal1"/>
        <w:widowControl w:val="0"/>
      </w:pPr>
      <w:r>
        <w:t>&lt;root&gt;</w:t>
      </w:r>
    </w:p>
    <w:p w14:paraId="2E59B128" w14:textId="4B946AC4" w:rsidR="00BB0069" w:rsidRDefault="00BB0069" w:rsidP="001A03D3">
      <w:pPr>
        <w:pStyle w:val="Normal1"/>
        <w:widowControl w:val="0"/>
      </w:pPr>
      <w:r>
        <w:tab/>
      </w:r>
      <w:r w:rsidR="001A03D3">
        <w:t>&lt;asbestosLines&gt;</w:t>
      </w:r>
    </w:p>
    <w:p w14:paraId="0E31BA7C" w14:textId="70E16B9D" w:rsidR="001A03D3" w:rsidRDefault="001A03D3" w:rsidP="001A03D3">
      <w:pPr>
        <w:pStyle w:val="Normal1"/>
        <w:widowControl w:val="0"/>
      </w:pPr>
      <w:r>
        <w:tab/>
      </w:r>
      <w:r>
        <w:tab/>
        <w:t>&lt;asbestosLine&gt;</w:t>
      </w:r>
    </w:p>
    <w:p w14:paraId="38EE71F4" w14:textId="0033C529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  <w:t>&lt;siteReference&gt;UPRN1234&lt;/siteReference&gt;</w:t>
      </w:r>
    </w:p>
    <w:p w14:paraId="3AE3B391" w14:textId="386CB158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  <w:t>&lt;</w:t>
      </w:r>
      <w:r w:rsidR="007C389B">
        <w:t>asbestosData</w:t>
      </w:r>
      <w:r>
        <w:t>&gt;</w:t>
      </w:r>
    </w:p>
    <w:p w14:paraId="5F9C071B" w14:textId="2E4075B3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  <w:t>&lt;</w:t>
      </w:r>
      <w:r w:rsidR="007C389B">
        <w:t>asbestos</w:t>
      </w:r>
      <w:r>
        <w:t>&gt;</w:t>
      </w:r>
    </w:p>
    <w:p w14:paraId="184B4B9A" w14:textId="39CDF5BC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</w:r>
      <w:r>
        <w:tab/>
        <w:t>&lt;floor&gt;All&lt;/floor&gt;</w:t>
      </w:r>
    </w:p>
    <w:p w14:paraId="1FDC5153" w14:textId="2D5910F4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</w:r>
      <w:r>
        <w:tab/>
        <w:t>&lt;room&gt;System&lt;/room&gt;</w:t>
      </w:r>
    </w:p>
    <w:p w14:paraId="633EC833" w14:textId="4CEC2A72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</w:r>
      <w:r>
        <w:tab/>
        <w:t>&lt;article&gt;Warm Air Ducts&lt;/article&gt;</w:t>
      </w:r>
    </w:p>
    <w:p w14:paraId="7CF6D601" w14:textId="355E4E2A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  <w:t>&lt;/</w:t>
      </w:r>
      <w:r w:rsidR="007C389B">
        <w:t>asbestos</w:t>
      </w:r>
      <w:r>
        <w:t>&gt;</w:t>
      </w:r>
    </w:p>
    <w:p w14:paraId="5C13C061" w14:textId="07AC3F19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  <w:t>&lt;</w:t>
      </w:r>
      <w:r w:rsidR="007C389B">
        <w:t>asbestos</w:t>
      </w:r>
      <w:r>
        <w:t>&gt;</w:t>
      </w:r>
    </w:p>
    <w:p w14:paraId="2A64D4A1" w14:textId="1B252E09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</w:r>
      <w:r>
        <w:tab/>
        <w:t>&lt;floor&gt;Exterior&lt;/floor&gt;</w:t>
      </w:r>
    </w:p>
    <w:p w14:paraId="793DFA6E" w14:textId="7C63C1D8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</w:r>
      <w:r>
        <w:tab/>
        <w:t>&lt;room&gt;Other&lt;/room&gt;</w:t>
      </w:r>
    </w:p>
    <w:p w14:paraId="66D502C8" w14:textId="1A106C9D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</w:r>
      <w:r>
        <w:tab/>
        <w:t>&lt;article&gt;Tile undercloak&lt;/article&gt;</w:t>
      </w:r>
    </w:p>
    <w:p w14:paraId="545BC13F" w14:textId="7AA08F1B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</w:r>
      <w:r>
        <w:tab/>
        <w:t>&lt;/</w:t>
      </w:r>
      <w:r w:rsidR="007C389B">
        <w:t>asbestos</w:t>
      </w:r>
      <w:r>
        <w:t>&gt;</w:t>
      </w:r>
    </w:p>
    <w:p w14:paraId="2937F6ED" w14:textId="7CC4731A" w:rsidR="001A03D3" w:rsidRDefault="001A03D3" w:rsidP="001A03D3">
      <w:pPr>
        <w:pStyle w:val="Normal1"/>
        <w:widowControl w:val="0"/>
      </w:pPr>
      <w:r>
        <w:tab/>
      </w:r>
      <w:r>
        <w:tab/>
      </w:r>
      <w:r>
        <w:tab/>
        <w:t>&lt;/</w:t>
      </w:r>
      <w:r w:rsidR="007C389B">
        <w:t>asbestosData</w:t>
      </w:r>
      <w:r>
        <w:t>&gt;</w:t>
      </w:r>
    </w:p>
    <w:p w14:paraId="4D583A17" w14:textId="69067CCB" w:rsidR="001A03D3" w:rsidRDefault="001A03D3" w:rsidP="001A03D3">
      <w:pPr>
        <w:pStyle w:val="Normal1"/>
        <w:widowControl w:val="0"/>
      </w:pPr>
      <w:r>
        <w:tab/>
      </w:r>
      <w:r>
        <w:tab/>
        <w:t>&lt;/asbestosLine&gt;</w:t>
      </w:r>
    </w:p>
    <w:p w14:paraId="7FACE6D5" w14:textId="171D6A14" w:rsidR="001A03D3" w:rsidRDefault="001A03D3" w:rsidP="001A03D3">
      <w:pPr>
        <w:pStyle w:val="Normal1"/>
        <w:widowControl w:val="0"/>
      </w:pPr>
      <w:r>
        <w:tab/>
        <w:t>&lt;/asbestosLines&gt;</w:t>
      </w:r>
    </w:p>
    <w:p w14:paraId="41EE0706" w14:textId="77777777" w:rsidR="00BB0069" w:rsidRDefault="00BB0069" w:rsidP="00BB0069">
      <w:pPr>
        <w:pStyle w:val="Normal1"/>
        <w:widowControl w:val="0"/>
      </w:pPr>
      <w:r>
        <w:t>&lt;/root&gt;</w:t>
      </w:r>
    </w:p>
    <w:p w14:paraId="58202A27" w14:textId="77777777" w:rsidR="00BB0069" w:rsidRDefault="00BB0069" w:rsidP="00480673">
      <w:pPr>
        <w:pStyle w:val="Normal1"/>
        <w:widowControl w:val="0"/>
      </w:pPr>
    </w:p>
    <w:p w14:paraId="5949DD36" w14:textId="77777777" w:rsidR="006D33B6" w:rsidRDefault="006D33B6" w:rsidP="00480673">
      <w:pPr>
        <w:pStyle w:val="Normal1"/>
        <w:widowControl w:val="0"/>
      </w:pPr>
    </w:p>
    <w:p w14:paraId="5738891F" w14:textId="77777777" w:rsidR="00DF3895" w:rsidRDefault="00DF3895" w:rsidP="00DF3895">
      <w:pPr>
        <w:pStyle w:val="Heading3"/>
        <w:keepNext w:val="0"/>
        <w:keepLines w:val="0"/>
        <w:widowControl w:val="0"/>
        <w:contextualSpacing w:val="0"/>
      </w:pPr>
      <w:bookmarkStart w:id="27" w:name="_Toc400088361"/>
      <w:r>
        <w:t>Technical Notes</w:t>
      </w:r>
      <w:bookmarkEnd w:id="27"/>
    </w:p>
    <w:p w14:paraId="56BE2259" w14:textId="77777777" w:rsidR="00DF3895" w:rsidRDefault="00DF3895" w:rsidP="00480673">
      <w:pPr>
        <w:pStyle w:val="Normal1"/>
        <w:widowControl w:val="0"/>
      </w:pPr>
    </w:p>
    <w:p w14:paraId="2EF14D78" w14:textId="3B38CA19" w:rsidR="00DF3895" w:rsidRDefault="00DF3895" w:rsidP="00407499">
      <w:pPr>
        <w:pStyle w:val="Normal1"/>
        <w:widowControl w:val="0"/>
        <w:numPr>
          <w:ilvl w:val="0"/>
          <w:numId w:val="9"/>
        </w:numPr>
      </w:pPr>
      <w:r>
        <w:t>The above file format is an example of a previous asbestos register implementation with another system, this is likely to change to something more suitable to match the data that Integrator holds.</w:t>
      </w:r>
    </w:p>
    <w:p w14:paraId="0CADF395" w14:textId="77777777" w:rsidR="00407499" w:rsidRDefault="00407499" w:rsidP="00407499">
      <w:pPr>
        <w:pStyle w:val="Normal1"/>
        <w:widowControl w:val="0"/>
      </w:pPr>
    </w:p>
    <w:p w14:paraId="08664E15" w14:textId="77777777" w:rsidR="00407499" w:rsidRDefault="00407499" w:rsidP="00407499">
      <w:pPr>
        <w:pStyle w:val="Normal1"/>
        <w:widowControl w:val="0"/>
      </w:pPr>
    </w:p>
    <w:p w14:paraId="57CE42E2" w14:textId="77777777" w:rsidR="00407499" w:rsidRDefault="00407499" w:rsidP="00407499">
      <w:pPr>
        <w:pStyle w:val="Normal1"/>
        <w:widowControl w:val="0"/>
      </w:pPr>
    </w:p>
    <w:p w14:paraId="1EE8CE57" w14:textId="77777777" w:rsidR="00407499" w:rsidRDefault="00407499" w:rsidP="00407499">
      <w:pPr>
        <w:pStyle w:val="Normal1"/>
        <w:widowControl w:val="0"/>
      </w:pPr>
    </w:p>
    <w:p w14:paraId="6440AB35" w14:textId="77777777" w:rsidR="00407499" w:rsidRDefault="00407499" w:rsidP="00407499">
      <w:pPr>
        <w:pStyle w:val="Normal1"/>
        <w:widowControl w:val="0"/>
      </w:pPr>
    </w:p>
    <w:p w14:paraId="1FF4F4A9" w14:textId="77777777" w:rsidR="00407499" w:rsidRDefault="00407499" w:rsidP="00407499">
      <w:pPr>
        <w:pStyle w:val="Normal1"/>
        <w:widowControl w:val="0"/>
      </w:pPr>
    </w:p>
    <w:p w14:paraId="135ABA29" w14:textId="77777777" w:rsidR="00407499" w:rsidRDefault="00407499" w:rsidP="00407499">
      <w:pPr>
        <w:pStyle w:val="Normal1"/>
        <w:widowControl w:val="0"/>
      </w:pPr>
    </w:p>
    <w:p w14:paraId="1AA4644E" w14:textId="77777777" w:rsidR="00407499" w:rsidRDefault="00407499" w:rsidP="00407499">
      <w:pPr>
        <w:pStyle w:val="Normal1"/>
        <w:widowControl w:val="0"/>
      </w:pPr>
    </w:p>
    <w:p w14:paraId="2FA8BAA9" w14:textId="77777777" w:rsidR="00407499" w:rsidRDefault="00407499" w:rsidP="00407499">
      <w:pPr>
        <w:pStyle w:val="Normal1"/>
        <w:widowControl w:val="0"/>
      </w:pPr>
    </w:p>
    <w:p w14:paraId="770DB351" w14:textId="77777777" w:rsidR="00407499" w:rsidRDefault="00407499" w:rsidP="00407499">
      <w:pPr>
        <w:pStyle w:val="Normal1"/>
        <w:widowControl w:val="0"/>
      </w:pPr>
    </w:p>
    <w:p w14:paraId="63A52708" w14:textId="77777777" w:rsidR="00407499" w:rsidRDefault="00407499" w:rsidP="00407499">
      <w:pPr>
        <w:pStyle w:val="Normal1"/>
        <w:widowControl w:val="0"/>
      </w:pPr>
    </w:p>
    <w:p w14:paraId="51D73A71" w14:textId="77777777" w:rsidR="00407499" w:rsidRDefault="00407499" w:rsidP="00407499">
      <w:pPr>
        <w:pStyle w:val="Normal1"/>
        <w:widowControl w:val="0"/>
      </w:pPr>
    </w:p>
    <w:p w14:paraId="48E9E767" w14:textId="77777777" w:rsidR="00407499" w:rsidRDefault="00407499" w:rsidP="00407499">
      <w:pPr>
        <w:pStyle w:val="Normal1"/>
        <w:widowControl w:val="0"/>
      </w:pPr>
    </w:p>
    <w:p w14:paraId="505F38E7" w14:textId="77777777" w:rsidR="00407499" w:rsidRDefault="00407499" w:rsidP="00407499">
      <w:pPr>
        <w:pStyle w:val="Normal1"/>
        <w:widowControl w:val="0"/>
      </w:pPr>
    </w:p>
    <w:p w14:paraId="7016D1A1" w14:textId="77777777" w:rsidR="00407499" w:rsidRDefault="00407499" w:rsidP="00407499">
      <w:pPr>
        <w:pStyle w:val="Normal1"/>
        <w:widowControl w:val="0"/>
      </w:pPr>
    </w:p>
    <w:p w14:paraId="3674F3EB" w14:textId="77777777" w:rsidR="00407499" w:rsidRDefault="00407499" w:rsidP="00407499">
      <w:pPr>
        <w:pStyle w:val="Normal1"/>
        <w:widowControl w:val="0"/>
      </w:pPr>
    </w:p>
    <w:p w14:paraId="004B8F55" w14:textId="77777777" w:rsidR="00407499" w:rsidRDefault="00407499" w:rsidP="00407499">
      <w:pPr>
        <w:pStyle w:val="Normal1"/>
        <w:widowControl w:val="0"/>
      </w:pPr>
    </w:p>
    <w:sectPr w:rsidR="00407499" w:rsidSect="001208D4">
      <w:headerReference w:type="default" r:id="rId8"/>
      <w:footerReference w:type="default" r:id="rId9"/>
      <w:pgSz w:w="11906" w:h="16838"/>
      <w:pgMar w:top="1134" w:right="70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CA9F9" w14:textId="77777777" w:rsidR="009558C2" w:rsidRDefault="009558C2">
      <w:pPr>
        <w:spacing w:line="240" w:lineRule="auto"/>
      </w:pPr>
      <w:r>
        <w:separator/>
      </w:r>
    </w:p>
  </w:endnote>
  <w:endnote w:type="continuationSeparator" w:id="0">
    <w:p w14:paraId="34884649" w14:textId="77777777" w:rsidR="009558C2" w:rsidRDefault="00955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8FA8" w14:textId="77777777" w:rsidR="00F87467" w:rsidRDefault="00F87467">
    <w:pPr>
      <w:pStyle w:val="Normal1"/>
      <w:widowControl w:val="0"/>
    </w:pPr>
    <w:r>
      <w:rPr>
        <w:i/>
        <w:sz w:val="16"/>
      </w:rPr>
      <w:t>© 2013 Private and Confidential - Oneserve Ltd</w:t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24ACC">
      <w:rPr>
        <w:noProof/>
      </w:rPr>
      <w:t>1</w:t>
    </w:r>
    <w:r>
      <w:fldChar w:fldCharType="end"/>
    </w:r>
    <w:r>
      <w:rPr>
        <w:i/>
        <w:sz w:val="16"/>
      </w:rPr>
      <w:t xml:space="preserve"> of  </w:t>
    </w:r>
    <w:r>
      <w:fldChar w:fldCharType="begin"/>
    </w:r>
    <w:r>
      <w:instrText>NUMPAGES</w:instrText>
    </w:r>
    <w:r>
      <w:fldChar w:fldCharType="separate"/>
    </w:r>
    <w:r w:rsidR="00424A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3CD20" w14:textId="77777777" w:rsidR="009558C2" w:rsidRDefault="009558C2">
      <w:pPr>
        <w:spacing w:line="240" w:lineRule="auto"/>
      </w:pPr>
      <w:r>
        <w:separator/>
      </w:r>
    </w:p>
  </w:footnote>
  <w:footnote w:type="continuationSeparator" w:id="0">
    <w:p w14:paraId="050A2555" w14:textId="77777777" w:rsidR="009558C2" w:rsidRDefault="00955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F5212" w14:textId="0722F761" w:rsidR="00F87467" w:rsidRDefault="00F87467">
    <w:pPr>
      <w:pStyle w:val="Normal1"/>
      <w:widowControl w:val="0"/>
    </w:pPr>
    <w:r>
      <w:rPr>
        <w:noProof/>
        <w:lang w:eastAsia="en-GB"/>
      </w:rPr>
      <w:drawing>
        <wp:inline distT="0" distB="0" distL="0" distR="0" wp14:anchorId="63790B0B" wp14:editId="35C09792">
          <wp:extent cx="1552575" cy="6289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ires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113" cy="633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C6EAC"/>
    <w:multiLevelType w:val="hybridMultilevel"/>
    <w:tmpl w:val="0B6A3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02BA4"/>
    <w:multiLevelType w:val="hybridMultilevel"/>
    <w:tmpl w:val="F8E4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3730C"/>
    <w:multiLevelType w:val="hybridMultilevel"/>
    <w:tmpl w:val="6ACA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A5247"/>
    <w:multiLevelType w:val="hybridMultilevel"/>
    <w:tmpl w:val="6ACA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00F1E"/>
    <w:multiLevelType w:val="hybridMultilevel"/>
    <w:tmpl w:val="F468F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06B07"/>
    <w:multiLevelType w:val="hybridMultilevel"/>
    <w:tmpl w:val="6ACA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1142F"/>
    <w:multiLevelType w:val="hybridMultilevel"/>
    <w:tmpl w:val="1A9A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6248E"/>
    <w:multiLevelType w:val="multilevel"/>
    <w:tmpl w:val="10A4C1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7C3837CC"/>
    <w:multiLevelType w:val="multilevel"/>
    <w:tmpl w:val="7D42E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1E"/>
    <w:rsid w:val="0004244E"/>
    <w:rsid w:val="000A33F5"/>
    <w:rsid w:val="000F02B9"/>
    <w:rsid w:val="001208D4"/>
    <w:rsid w:val="001800F8"/>
    <w:rsid w:val="00181754"/>
    <w:rsid w:val="001A03D3"/>
    <w:rsid w:val="002202DF"/>
    <w:rsid w:val="002279FF"/>
    <w:rsid w:val="002B4F4A"/>
    <w:rsid w:val="003811AC"/>
    <w:rsid w:val="00394D85"/>
    <w:rsid w:val="003B4E12"/>
    <w:rsid w:val="00407499"/>
    <w:rsid w:val="004216C1"/>
    <w:rsid w:val="00424ACC"/>
    <w:rsid w:val="00443FFE"/>
    <w:rsid w:val="00480673"/>
    <w:rsid w:val="004B7E98"/>
    <w:rsid w:val="00513813"/>
    <w:rsid w:val="00576C2A"/>
    <w:rsid w:val="005A6F1E"/>
    <w:rsid w:val="005D120F"/>
    <w:rsid w:val="005D2FDA"/>
    <w:rsid w:val="005F0568"/>
    <w:rsid w:val="006034A3"/>
    <w:rsid w:val="006245F4"/>
    <w:rsid w:val="00650F36"/>
    <w:rsid w:val="006C5300"/>
    <w:rsid w:val="006D33B6"/>
    <w:rsid w:val="00710EEB"/>
    <w:rsid w:val="007C389B"/>
    <w:rsid w:val="0081145F"/>
    <w:rsid w:val="008B55F2"/>
    <w:rsid w:val="009558C2"/>
    <w:rsid w:val="009C25F5"/>
    <w:rsid w:val="00A27D2D"/>
    <w:rsid w:val="00A75AD1"/>
    <w:rsid w:val="00B663CD"/>
    <w:rsid w:val="00BB0069"/>
    <w:rsid w:val="00C41881"/>
    <w:rsid w:val="00CD229F"/>
    <w:rsid w:val="00D40D7F"/>
    <w:rsid w:val="00DF3895"/>
    <w:rsid w:val="00E16EBC"/>
    <w:rsid w:val="00E81A01"/>
    <w:rsid w:val="00ED1F92"/>
    <w:rsid w:val="00F87467"/>
    <w:rsid w:val="00F935E7"/>
    <w:rsid w:val="00FC54A5"/>
    <w:rsid w:val="00FD1F2D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3C0140A"/>
  <w15:docId w15:val="{70D7F839-2EB9-44FF-B1E1-36F3C879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5F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F2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59C3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9C3"/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59C3"/>
    <w:pPr>
      <w:ind w:left="220"/>
    </w:pPr>
    <w:rPr>
      <w:rFonts w:asciiTheme="minorHAnsi" w:hAnsiTheme="minorHAnsi"/>
      <w:i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D59C3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3F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FE"/>
  </w:style>
  <w:style w:type="paragraph" w:styleId="Footer">
    <w:name w:val="footer"/>
    <w:basedOn w:val="Normal"/>
    <w:link w:val="FooterChar"/>
    <w:uiPriority w:val="99"/>
    <w:unhideWhenUsed/>
    <w:rsid w:val="00443F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FE"/>
  </w:style>
  <w:style w:type="character" w:styleId="CommentReference">
    <w:name w:val="annotation reference"/>
    <w:basedOn w:val="DefaultParagraphFont"/>
    <w:uiPriority w:val="99"/>
    <w:semiHidden/>
    <w:unhideWhenUsed/>
    <w:rsid w:val="004B7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30AADD-3FCB-4F33-8AC2-E4D8C43F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F8A60056.dotm</Template>
  <TotalTime>0</TotalTime>
  <Pages>15</Pages>
  <Words>1408</Words>
  <Characters>8029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FSG - Aragon Interfaces - Technical Spec.docx</vt:lpstr>
    </vt:vector>
  </TitlesOfParts>
  <Company>Oneserve</Company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FSG - Aragon Interfaces - Technical Spec.docx</dc:title>
  <dc:subject/>
  <dc:creator>Marek Korczak</dc:creator>
  <cp:keywords/>
  <dc:description/>
  <cp:lastModifiedBy>Alan Thompson</cp:lastModifiedBy>
  <cp:revision>2</cp:revision>
  <dcterms:created xsi:type="dcterms:W3CDTF">2014-10-30T08:14:00Z</dcterms:created>
  <dcterms:modified xsi:type="dcterms:W3CDTF">2014-10-30T08:14:00Z</dcterms:modified>
</cp:coreProperties>
</file>