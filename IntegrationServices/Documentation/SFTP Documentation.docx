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91A" w:rsidRPr="00133537" w:rsidRDefault="00133537">
      <w:pPr>
        <w:rPr>
          <w:b/>
          <w:sz w:val="28"/>
          <w:szCs w:val="28"/>
        </w:rPr>
      </w:pPr>
      <w:r w:rsidRPr="00133537">
        <w:rPr>
          <w:b/>
          <w:sz w:val="28"/>
          <w:szCs w:val="28"/>
        </w:rPr>
        <w:t>SFTP Documentation</w:t>
      </w:r>
    </w:p>
    <w:p w:rsidR="00133537" w:rsidRDefault="00133537">
      <w:r>
        <w:t xml:space="preserve">FTP client and scripts to upload the files to </w:t>
      </w:r>
      <w:proofErr w:type="spellStart"/>
      <w:r>
        <w:t>Oneserve</w:t>
      </w:r>
      <w:proofErr w:type="spellEnd"/>
      <w:r>
        <w:t xml:space="preserve"> FTP site with directory structure have been stored on TFS source control. </w:t>
      </w:r>
    </w:p>
    <w:p w:rsidR="00E42798" w:rsidRDefault="00E42798">
      <w:r>
        <w:t>When deploying the SSIS Package which uses SFTP, SFTP folder needs to be copied to the C drive of the server.</w:t>
      </w:r>
    </w:p>
    <w:p w:rsidR="00E42798" w:rsidRDefault="00E42798">
      <w:r>
        <w:rPr>
          <w:noProof/>
          <w:lang w:eastAsia="en-GB"/>
        </w:rPr>
        <w:drawing>
          <wp:inline distT="0" distB="0" distL="0" distR="0" wp14:anchorId="091161D4" wp14:editId="7AE2B065">
            <wp:extent cx="525780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2F" w:rsidRDefault="00BD3C2F">
      <w:bookmarkStart w:id="0" w:name="_GoBack"/>
      <w:bookmarkEnd w:id="0"/>
    </w:p>
    <w:p w:rsidR="00E42798" w:rsidRDefault="00E42798">
      <w:r>
        <w:t>SFTP Folder contains 4 folders.</w:t>
      </w:r>
    </w:p>
    <w:p w:rsidR="00E42798" w:rsidRDefault="00E42798">
      <w:r>
        <w:rPr>
          <w:noProof/>
          <w:lang w:eastAsia="en-GB"/>
        </w:rPr>
        <w:drawing>
          <wp:inline distT="0" distB="0" distL="0" distR="0" wp14:anchorId="496B1D06" wp14:editId="5753E7E0">
            <wp:extent cx="5273040" cy="29794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2F" w:rsidRDefault="00BD3C2F"/>
    <w:p w:rsidR="00BD3C2F" w:rsidRDefault="00BD3C2F"/>
    <w:p w:rsidR="00F23961" w:rsidRDefault="00F23961">
      <w:proofErr w:type="spellStart"/>
      <w:r>
        <w:lastRenderedPageBreak/>
        <w:t>Fileout</w:t>
      </w:r>
      <w:proofErr w:type="spellEnd"/>
      <w:r>
        <w:t xml:space="preserve"> folder is empty. Files folder is used by the particular Package to store the generated xml file for SFTP to </w:t>
      </w:r>
      <w:proofErr w:type="spellStart"/>
      <w:r>
        <w:t>Oneserve</w:t>
      </w:r>
      <w:proofErr w:type="spellEnd"/>
      <w:r>
        <w:t>.</w:t>
      </w:r>
    </w:p>
    <w:p w:rsidR="00F23961" w:rsidRDefault="00F23961">
      <w:r>
        <w:rPr>
          <w:noProof/>
          <w:lang w:eastAsia="en-GB"/>
        </w:rPr>
        <w:drawing>
          <wp:inline distT="0" distB="0" distL="0" distR="0" wp14:anchorId="6406D7D4" wp14:editId="1D51E5CC">
            <wp:extent cx="5250180" cy="29794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2F" w:rsidRDefault="00BD3C2F"/>
    <w:p w:rsidR="00F23961" w:rsidRDefault="00F23961">
      <w:r>
        <w:t xml:space="preserve">Scripts folder contains subfolders for all the scripts to upload the xml files to </w:t>
      </w:r>
      <w:proofErr w:type="spellStart"/>
      <w:r>
        <w:t>Oneserve</w:t>
      </w:r>
      <w:proofErr w:type="spellEnd"/>
      <w:r>
        <w:t xml:space="preserve"> SFTP server.</w:t>
      </w:r>
    </w:p>
    <w:p w:rsidR="00F23961" w:rsidRDefault="00F23961">
      <w:r>
        <w:rPr>
          <w:noProof/>
          <w:lang w:eastAsia="en-GB"/>
        </w:rPr>
        <w:drawing>
          <wp:inline distT="0" distB="0" distL="0" distR="0" wp14:anchorId="3052C644" wp14:editId="728CDADE">
            <wp:extent cx="52578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2F" w:rsidRDefault="00BD3C2F"/>
    <w:p w:rsidR="00BD3C2F" w:rsidRDefault="00BD3C2F"/>
    <w:p w:rsidR="00BD3C2F" w:rsidRDefault="00BD3C2F"/>
    <w:p w:rsidR="00BD3C2F" w:rsidRDefault="00BD3C2F"/>
    <w:p w:rsidR="00BD3C2F" w:rsidRDefault="00BD3C2F"/>
    <w:p w:rsidR="00F23961" w:rsidRDefault="00F23961">
      <w:r>
        <w:t xml:space="preserve">Below is the example of script in property folder which uploads the property.xml file </w:t>
      </w:r>
      <w:proofErr w:type="spellStart"/>
      <w:r>
        <w:t>Oneserve</w:t>
      </w:r>
      <w:proofErr w:type="spellEnd"/>
      <w:r>
        <w:t>.</w:t>
      </w:r>
    </w:p>
    <w:p w:rsidR="00F23961" w:rsidRDefault="00F23961">
      <w:r>
        <w:rPr>
          <w:noProof/>
          <w:lang w:eastAsia="en-GB"/>
        </w:rPr>
        <w:drawing>
          <wp:inline distT="0" distB="0" distL="0" distR="0" wp14:anchorId="7B7DFF0D" wp14:editId="65A8E099">
            <wp:extent cx="5273040" cy="29794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2F" w:rsidRDefault="00BD3C2F"/>
    <w:p w:rsidR="00BD3C2F" w:rsidRDefault="00BD3C2F"/>
    <w:p w:rsidR="00F23961" w:rsidRDefault="00BD6999">
      <w:proofErr w:type="spellStart"/>
      <w:r>
        <w:t>Property_local</w:t>
      </w:r>
      <w:proofErr w:type="spellEnd"/>
      <w:r>
        <w:t xml:space="preserve"> script is used to test the script for local ftp server. Property file is used for </w:t>
      </w:r>
      <w:proofErr w:type="spellStart"/>
      <w:r>
        <w:t>Oneserve</w:t>
      </w:r>
      <w:proofErr w:type="spellEnd"/>
      <w:r>
        <w:t>.</w:t>
      </w:r>
    </w:p>
    <w:p w:rsidR="00BD6999" w:rsidRDefault="00BD6999">
      <w:r>
        <w:rPr>
          <w:noProof/>
          <w:lang w:eastAsia="en-GB"/>
        </w:rPr>
        <w:drawing>
          <wp:inline distT="0" distB="0" distL="0" distR="0" wp14:anchorId="702C1A95" wp14:editId="264C5DE1">
            <wp:extent cx="5731510" cy="2588365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99" w:rsidRDefault="00BD6999">
      <w:r>
        <w:t>Folder structure needs to be amended when deployed to Production server with appropriate path.</w:t>
      </w:r>
    </w:p>
    <w:p w:rsidR="00BD3C2F" w:rsidRDefault="00BD3C2F"/>
    <w:p w:rsidR="00BD3C2F" w:rsidRDefault="00BD3C2F"/>
    <w:p w:rsidR="00BD3C2F" w:rsidRDefault="00BD3C2F"/>
    <w:p w:rsidR="00BD3C2F" w:rsidRDefault="00BD3C2F"/>
    <w:p w:rsidR="00BD3C2F" w:rsidRDefault="00BD3C2F"/>
    <w:p w:rsidR="00BD3C2F" w:rsidRDefault="00BD3C2F">
      <w:r>
        <w:t>Winscp440 folder contains FTP client and log files.</w:t>
      </w:r>
    </w:p>
    <w:p w:rsidR="009E628F" w:rsidRDefault="009E628F">
      <w:r>
        <w:rPr>
          <w:noProof/>
          <w:lang w:eastAsia="en-GB"/>
        </w:rPr>
        <w:drawing>
          <wp:inline distT="0" distB="0" distL="0" distR="0" wp14:anchorId="347E78C1" wp14:editId="4AB1091D">
            <wp:extent cx="5288280" cy="30022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C0D"/>
    <w:rsid w:val="00133537"/>
    <w:rsid w:val="005034C3"/>
    <w:rsid w:val="00862BDE"/>
    <w:rsid w:val="009E628F"/>
    <w:rsid w:val="00BD3C2F"/>
    <w:rsid w:val="00BD6999"/>
    <w:rsid w:val="00E05C0D"/>
    <w:rsid w:val="00E42798"/>
    <w:rsid w:val="00F2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7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7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DDB2D93C.dotm</Template>
  <TotalTime>69</TotalTime>
  <Pages>4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Khan</dc:creator>
  <cp:lastModifiedBy>Mohammad Khan</cp:lastModifiedBy>
  <cp:revision>5</cp:revision>
  <dcterms:created xsi:type="dcterms:W3CDTF">2017-01-19T09:15:00Z</dcterms:created>
  <dcterms:modified xsi:type="dcterms:W3CDTF">2017-01-19T10:24:00Z</dcterms:modified>
</cp:coreProperties>
</file>